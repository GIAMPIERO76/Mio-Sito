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771F7D" w14:paraId="19FCFC9A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C3E5" w14:textId="77777777" w:rsidR="00771F7D" w:rsidRDefault="003117CA">
            <w:pPr>
              <w:pStyle w:val="ECVPersonalInfoHeading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2021EF0" wp14:editId="6669B4B4">
                  <wp:simplePos x="0" y="0"/>
                  <wp:positionH relativeFrom="column">
                    <wp:posOffset>0</wp:posOffset>
                  </wp:positionH>
                  <wp:positionV relativeFrom="page">
                    <wp:posOffset>-365760</wp:posOffset>
                  </wp:positionV>
                  <wp:extent cx="123480" cy="143277"/>
                  <wp:effectExtent l="0" t="0" r="0" b="9123"/>
                  <wp:wrapSquare wrapText="bothSides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80" cy="143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00463D3A" wp14:editId="21A799C3">
                  <wp:simplePos x="0" y="0"/>
                  <wp:positionH relativeFrom="column">
                    <wp:posOffset>0</wp:posOffset>
                  </wp:positionH>
                  <wp:positionV relativeFrom="page">
                    <wp:posOffset>-365760</wp:posOffset>
                  </wp:positionV>
                  <wp:extent cx="125281" cy="128518"/>
                  <wp:effectExtent l="0" t="0" r="8069" b="4832"/>
                  <wp:wrapSquare wrapText="bothSides"/>
                  <wp:docPr id="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81" cy="128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5" behindDoc="0" locked="0" layoutInCell="1" allowOverlap="1" wp14:anchorId="35C29074" wp14:editId="042C865D">
                  <wp:simplePos x="0" y="0"/>
                  <wp:positionH relativeFrom="column">
                    <wp:posOffset>0</wp:posOffset>
                  </wp:positionH>
                  <wp:positionV relativeFrom="page">
                    <wp:posOffset>-365760</wp:posOffset>
                  </wp:positionV>
                  <wp:extent cx="126717" cy="131755"/>
                  <wp:effectExtent l="0" t="0" r="6633" b="1595"/>
                  <wp:wrapSquare wrapText="bothSides"/>
                  <wp:docPr id="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17" cy="131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7" behindDoc="0" locked="0" layoutInCell="1" allowOverlap="1" wp14:anchorId="3B2B578E" wp14:editId="08CABE27">
                  <wp:simplePos x="0" y="0"/>
                  <wp:positionH relativeFrom="column">
                    <wp:posOffset>0</wp:posOffset>
                  </wp:positionH>
                  <wp:positionV relativeFrom="page">
                    <wp:posOffset>-365760</wp:posOffset>
                  </wp:positionV>
                  <wp:extent cx="126004" cy="143643"/>
                  <wp:effectExtent l="0" t="0" r="7346" b="8757"/>
                  <wp:wrapSquare wrapText="bothSides"/>
                  <wp:docPr id="6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4" cy="1436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9" behindDoc="0" locked="0" layoutInCell="1" allowOverlap="1" wp14:anchorId="64ED904B" wp14:editId="08C57AF2">
                  <wp:simplePos x="0" y="0"/>
                  <wp:positionH relativeFrom="column">
                    <wp:posOffset>0</wp:posOffset>
                  </wp:positionH>
                  <wp:positionV relativeFrom="page">
                    <wp:posOffset>-365760</wp:posOffset>
                  </wp:positionV>
                  <wp:extent cx="124559" cy="127439"/>
                  <wp:effectExtent l="0" t="0" r="8791" b="5911"/>
                  <wp:wrapSquare wrapText="bothSides"/>
                  <wp:docPr id="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9" cy="127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11" behindDoc="0" locked="0" layoutInCell="1" allowOverlap="1" wp14:anchorId="1B0A4665" wp14:editId="743B582C">
                  <wp:simplePos x="0" y="0"/>
                  <wp:positionH relativeFrom="column">
                    <wp:posOffset>0</wp:posOffset>
                  </wp:positionH>
                  <wp:positionV relativeFrom="page">
                    <wp:posOffset>-365760</wp:posOffset>
                  </wp:positionV>
                  <wp:extent cx="124559" cy="135002"/>
                  <wp:effectExtent l="0" t="0" r="8791" b="0"/>
                  <wp:wrapSquare wrapText="bothSides"/>
                  <wp:docPr id="8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9" cy="135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13" behindDoc="0" locked="0" layoutInCell="1" allowOverlap="1" wp14:anchorId="23B274C4" wp14:editId="10364285">
                  <wp:simplePos x="0" y="0"/>
                  <wp:positionH relativeFrom="column">
                    <wp:posOffset>-257760</wp:posOffset>
                  </wp:positionH>
                  <wp:positionV relativeFrom="page">
                    <wp:posOffset>0</wp:posOffset>
                  </wp:positionV>
                  <wp:extent cx="4787999" cy="89638"/>
                  <wp:effectExtent l="0" t="0" r="0" b="5612"/>
                  <wp:wrapSquare wrapText="bothSides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99" cy="89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15" behindDoc="0" locked="0" layoutInCell="1" allowOverlap="1" wp14:anchorId="0CA2AE74" wp14:editId="580B4C37">
                  <wp:simplePos x="0" y="0"/>
                  <wp:positionH relativeFrom="column">
                    <wp:posOffset>-257760</wp:posOffset>
                  </wp:positionH>
                  <wp:positionV relativeFrom="page">
                    <wp:posOffset>0</wp:posOffset>
                  </wp:positionV>
                  <wp:extent cx="4787999" cy="89638"/>
                  <wp:effectExtent l="0" t="0" r="0" b="5612"/>
                  <wp:wrapSquare wrapText="bothSides"/>
                  <wp:docPr id="1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99" cy="89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17" behindDoc="0" locked="0" layoutInCell="1" allowOverlap="1" wp14:anchorId="4477BD09" wp14:editId="409BE10E">
                  <wp:simplePos x="0" y="0"/>
                  <wp:positionH relativeFrom="column">
                    <wp:posOffset>-257760</wp:posOffset>
                  </wp:positionH>
                  <wp:positionV relativeFrom="page">
                    <wp:posOffset>0</wp:posOffset>
                  </wp:positionV>
                  <wp:extent cx="4787999" cy="89638"/>
                  <wp:effectExtent l="0" t="0" r="0" b="5612"/>
                  <wp:wrapSquare wrapText="bothSides"/>
                  <wp:docPr id="1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99" cy="89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0" behindDoc="0" locked="0" layoutInCell="1" allowOverlap="1" wp14:anchorId="3715A74F" wp14:editId="54C057A4">
                  <wp:simplePos x="0" y="0"/>
                  <wp:positionH relativeFrom="column">
                    <wp:posOffset>-175317</wp:posOffset>
                  </wp:positionH>
                  <wp:positionV relativeFrom="page">
                    <wp:posOffset>0</wp:posOffset>
                  </wp:positionV>
                  <wp:extent cx="992882" cy="287277"/>
                  <wp:effectExtent l="0" t="0" r="0" b="0"/>
                  <wp:wrapSquare wrapText="bothSides"/>
                  <wp:docPr id="1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882" cy="2872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aps w:val="0"/>
                <w:lang w:val="it-IT"/>
              </w:rPr>
              <w:t>INFORMAZIONI PERSONALI</w:t>
            </w:r>
          </w:p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CB8F" w14:textId="77777777" w:rsidR="00771F7D" w:rsidRDefault="003117CA">
            <w:pPr>
              <w:pStyle w:val="ECVNameField"/>
              <w:rPr>
                <w:lang w:val="it-IT"/>
              </w:rPr>
            </w:pPr>
            <w:r>
              <w:rPr>
                <w:lang w:val="it-IT"/>
              </w:rPr>
              <w:t>Giampiero Pagliara</w:t>
            </w:r>
          </w:p>
        </w:tc>
      </w:tr>
      <w:tr w:rsidR="00771F7D" w14:paraId="7C423AA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36DA6" w14:textId="77777777" w:rsidR="00771F7D" w:rsidRDefault="00771F7D">
            <w:pPr>
              <w:pStyle w:val="ECVComments"/>
            </w:pPr>
          </w:p>
        </w:tc>
      </w:tr>
      <w:tr w:rsidR="00771F7D" w14:paraId="217530E4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08E68" w14:textId="77777777" w:rsidR="00771F7D" w:rsidRDefault="003117CA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71EF1587" wp14:editId="7C19CBE8">
                  <wp:extent cx="841321" cy="923763"/>
                  <wp:effectExtent l="0" t="0" r="0" b="0"/>
                  <wp:docPr id="13" name="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21" cy="923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E3C1" w14:textId="77777777" w:rsidR="00771F7D" w:rsidRDefault="003117CA">
            <w:r>
              <w:t xml:space="preserve"> Via Ardea, 17, 00041 Albano Laziale (Roma) </w:t>
            </w: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4B08AD5" wp14:editId="03CAB12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123" cy="142920"/>
                  <wp:effectExtent l="0" t="0" r="0" b="9480"/>
                  <wp:wrapSquare wrapText="bothSides"/>
                  <wp:docPr id="14" name="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3" cy="14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1F7D" w14:paraId="2F339BB9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16323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4F40F" w14:textId="77777777" w:rsidR="00771F7D" w:rsidRDefault="003117CA">
            <w:pPr>
              <w:tabs>
                <w:tab w:val="right" w:pos="8218"/>
              </w:tabs>
            </w:pPr>
            <w:r>
              <w:t xml:space="preserve"> </w:t>
            </w:r>
            <w:r>
              <w:rPr>
                <w:rStyle w:val="ECVContactDetails"/>
              </w:rPr>
              <w:t xml:space="preserve">06 9340645    </w:t>
            </w:r>
            <w:r>
              <w:rPr>
                <w:rFonts w:ascii="Arial" w:hAnsi="Arial"/>
                <w:noProof/>
                <w:color w:val="3F3A38"/>
                <w:sz w:val="18"/>
                <w:szCs w:val="18"/>
              </w:rPr>
              <w:drawing>
                <wp:inline distT="0" distB="0" distL="0" distR="0" wp14:anchorId="11F9BE64" wp14:editId="3509CAC9">
                  <wp:extent cx="127083" cy="131399"/>
                  <wp:effectExtent l="0" t="0" r="6267" b="1951"/>
                  <wp:docPr id="15" name="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83" cy="13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rStyle w:val="ECVContactDetails"/>
              </w:rPr>
              <w:t xml:space="preserve">347 4860289    </w:t>
            </w:r>
            <w:r>
              <w:t xml:space="preserve">   </w:t>
            </w: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53B54D4C" wp14:editId="6D6333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916" cy="128162"/>
                  <wp:effectExtent l="0" t="0" r="8434" b="5188"/>
                  <wp:wrapSquare wrapText="bothSides"/>
                  <wp:docPr id="16" name="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6" cy="12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1F7D" w14:paraId="64836334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9CB7E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7EF5" w14:textId="77777777" w:rsidR="00771F7D" w:rsidRDefault="003117CA">
            <w:r>
              <w:t xml:space="preserve"> </w:t>
            </w:r>
            <w:hyperlink r:id="rId16" w:history="1">
              <w:r>
                <w:t>pagliaragiampiero@gmail.com</w:t>
              </w:r>
            </w:hyperlink>
            <w:r>
              <w:rPr>
                <w:noProof/>
              </w:rPr>
              <w:drawing>
                <wp:anchor distT="0" distB="0" distL="114300" distR="114300" simplePos="0" relativeHeight="8" behindDoc="0" locked="0" layoutInCell="1" allowOverlap="1" wp14:anchorId="11A87167" wp14:editId="06132D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638" cy="143643"/>
                  <wp:effectExtent l="0" t="0" r="7712" b="8757"/>
                  <wp:wrapSquare wrapText="bothSides"/>
                  <wp:docPr id="17" name="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38" cy="143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1F7D" w14:paraId="3CCE5F47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1B8CE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B746D" w14:textId="77777777" w:rsidR="00771F7D" w:rsidRDefault="003117CA">
            <w:r>
              <w:rPr>
                <w:noProof/>
              </w:rPr>
              <w:drawing>
                <wp:anchor distT="0" distB="0" distL="114300" distR="114300" simplePos="0" relativeHeight="10" behindDoc="0" locked="0" layoutInCell="1" allowOverlap="1" wp14:anchorId="28B9BA85" wp14:editId="783554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59" cy="127083"/>
                  <wp:effectExtent l="0" t="0" r="8791" b="6267"/>
                  <wp:wrapSquare wrapText="bothSides"/>
                  <wp:docPr id="18" name="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9" cy="127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1F7D" w14:paraId="45CDDCD3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9ECED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31A89" w14:textId="77777777" w:rsidR="00771F7D" w:rsidRDefault="003117CA">
            <w:r>
              <w:rPr>
                <w:noProof/>
              </w:rPr>
              <w:drawing>
                <wp:anchor distT="0" distB="0" distL="114300" distR="114300" simplePos="0" relativeHeight="12" behindDoc="0" locked="0" layoutInCell="1" allowOverlap="1" wp14:anchorId="30FBCBC6" wp14:editId="46C542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4559" cy="134636"/>
                  <wp:effectExtent l="0" t="0" r="8791" b="0"/>
                  <wp:wrapSquare wrapText="bothSides"/>
                  <wp:docPr id="19" name="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9" cy="13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1F7D" w14:paraId="4FC2C696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D6971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2BEEA" w14:textId="77777777" w:rsidR="00771F7D" w:rsidRDefault="003117CA">
            <w:pPr>
              <w:pStyle w:val="ECVGenderRow"/>
            </w:pPr>
            <w:r>
              <w:rPr>
                <w:rStyle w:val="ECVHeadingContactDetails"/>
                <w:lang w:val="it-IT"/>
              </w:rPr>
              <w:t>Sesso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Maschile</w:t>
            </w:r>
            <w:r>
              <w:rPr>
                <w:lang w:val="it-IT"/>
              </w:rPr>
              <w:t xml:space="preserve"> </w:t>
            </w:r>
            <w:r>
              <w:rPr>
                <w:rStyle w:val="ECVHeadingContactDetails"/>
                <w:lang w:val="it-IT"/>
              </w:rPr>
              <w:t>| Data di nascita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22/06/1976</w:t>
            </w:r>
            <w:r>
              <w:rPr>
                <w:lang w:val="it-IT"/>
              </w:rPr>
              <w:t xml:space="preserve"> </w:t>
            </w:r>
            <w:r>
              <w:rPr>
                <w:rStyle w:val="ECVHeadingContactDetails"/>
                <w:lang w:val="it-IT"/>
              </w:rPr>
              <w:t>| Nazionalità</w:t>
            </w:r>
            <w:r>
              <w:rPr>
                <w:lang w:val="it-IT"/>
              </w:rPr>
              <w:t xml:space="preserve"> </w:t>
            </w:r>
            <w:r>
              <w:rPr>
                <w:rStyle w:val="ECVContactDetails"/>
                <w:lang w:val="it-IT"/>
              </w:rPr>
              <w:t>Italiana</w:t>
            </w:r>
          </w:p>
        </w:tc>
      </w:tr>
    </w:tbl>
    <w:p w14:paraId="7E494F71" w14:textId="77777777" w:rsidR="00771F7D" w:rsidRDefault="00771F7D">
      <w:pPr>
        <w:pStyle w:val="ECVText"/>
        <w:rPr>
          <w:lang w:val="it-IT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771F7D" w14:paraId="3118BF2E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9A8EC" w14:textId="77777777" w:rsidR="00771F7D" w:rsidRDefault="00771F7D">
            <w:pPr>
              <w:pStyle w:val="ECVLeftHeading"/>
              <w:rPr>
                <w:lang w:val="it-IT"/>
              </w:rPr>
            </w:pPr>
          </w:p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3DC7" w14:textId="77777777" w:rsidR="00771F7D" w:rsidRDefault="00771F7D">
            <w:pPr>
              <w:pStyle w:val="ECVNameField"/>
              <w:rPr>
                <w:lang w:val="it-IT"/>
              </w:rPr>
            </w:pPr>
          </w:p>
        </w:tc>
      </w:tr>
    </w:tbl>
    <w:p w14:paraId="1D6B10EB" w14:textId="77777777" w:rsidR="00771F7D" w:rsidRDefault="00771F7D">
      <w:pPr>
        <w:pStyle w:val="ECVText"/>
        <w:rPr>
          <w:lang w:val="it-IT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71F7D" w14:paraId="02847E58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4CC9B" w14:textId="77777777" w:rsidR="00771F7D" w:rsidRDefault="003117CA">
            <w:pPr>
              <w:pStyle w:val="ECVLeftHeading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ESPERIENZA PROFESSIONALE</w:t>
            </w:r>
          </w:p>
        </w:tc>
        <w:tc>
          <w:tcPr>
            <w:tcW w:w="7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DA29DB" w14:textId="77777777" w:rsidR="00771F7D" w:rsidRDefault="003117CA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18900F61" wp14:editId="69AAC00C">
                  <wp:extent cx="4788356" cy="90004"/>
                  <wp:effectExtent l="0" t="0" r="0" b="5246"/>
                  <wp:docPr id="20" name="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56" cy="9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FA9E5" w14:textId="77777777" w:rsidR="00771F7D" w:rsidRDefault="00771F7D">
      <w:pPr>
        <w:pStyle w:val="ECVComments"/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2"/>
      </w:tblGrid>
      <w:tr w:rsidR="00771F7D" w14:paraId="7DCB9F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58B51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Febbraio 2022-Marzo 2022</w:t>
            </w:r>
          </w:p>
          <w:p w14:paraId="24CE53BB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1A6EF458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2DA08B6B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03114B3C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Febbraio 2017 – gennaio 2018</w:t>
            </w:r>
          </w:p>
          <w:p w14:paraId="497FFB96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4DE38B93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2D6E6E54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008B63E3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7E83A6FF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Gennaio 2013 – gennaio 2017</w:t>
            </w:r>
          </w:p>
          <w:p w14:paraId="1BAA72EF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75080839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503064E6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6B9B9E7F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4C1C7143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7A31EC61" w14:textId="77777777" w:rsidR="00771F7D" w:rsidRDefault="003117CA">
            <w:pPr>
              <w:pStyle w:val="ECVDate"/>
              <w:jc w:val="left"/>
              <w:rPr>
                <w:lang w:val="it-IT"/>
              </w:rPr>
            </w:pPr>
            <w:r>
              <w:rPr>
                <w:lang w:val="it-IT"/>
              </w:rPr>
              <w:t>Dicembre 2010 – Novembre 2012</w:t>
            </w:r>
          </w:p>
          <w:p w14:paraId="68464BA8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6BD16723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5B6E9443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3C3AB392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3307AABA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Novembre 2007 – Dicembre 2009</w:t>
            </w:r>
          </w:p>
          <w:p w14:paraId="482D6E5F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11F01352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4221FE57" w14:textId="77777777" w:rsidR="00771F7D" w:rsidRDefault="00771F7D">
            <w:pPr>
              <w:pStyle w:val="ECVDate"/>
              <w:jc w:val="center"/>
              <w:rPr>
                <w:lang w:val="it-IT"/>
              </w:rPr>
            </w:pPr>
          </w:p>
          <w:p w14:paraId="2D27295F" w14:textId="77777777" w:rsidR="00771F7D" w:rsidRDefault="00771F7D">
            <w:pPr>
              <w:pStyle w:val="ECVDate"/>
              <w:jc w:val="center"/>
              <w:rPr>
                <w:lang w:val="it-IT"/>
              </w:rPr>
            </w:pPr>
          </w:p>
          <w:p w14:paraId="526AEC37" w14:textId="77777777" w:rsidR="00771F7D" w:rsidRDefault="00771F7D">
            <w:pPr>
              <w:pStyle w:val="ECVDate"/>
              <w:jc w:val="center"/>
              <w:rPr>
                <w:lang w:val="it-IT"/>
              </w:rPr>
            </w:pPr>
          </w:p>
          <w:p w14:paraId="6AF4D77D" w14:textId="77777777" w:rsidR="00771F7D" w:rsidRDefault="003117CA">
            <w:pPr>
              <w:pStyle w:val="ECVDate"/>
              <w:jc w:val="center"/>
              <w:rPr>
                <w:lang w:val="it-IT"/>
              </w:rPr>
            </w:pPr>
            <w:r>
              <w:rPr>
                <w:lang w:val="it-IT"/>
              </w:rPr>
              <w:t>Ottobre 2004 – Marzo 2006</w:t>
            </w:r>
          </w:p>
          <w:p w14:paraId="4DFBCAA0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4F992B79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4225A882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39BE5E1E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572D6509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Settembre 2001 a Febbraio 2003</w:t>
            </w:r>
          </w:p>
          <w:p w14:paraId="0389F6B2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5EC9B7C5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7B9BE7BD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2716426F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1BFF7112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31A183BA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  <w:p w14:paraId="1C47354A" w14:textId="77777777" w:rsidR="00771F7D" w:rsidRDefault="00771F7D">
            <w:pPr>
              <w:pStyle w:val="ECVDate"/>
              <w:jc w:val="left"/>
              <w:rPr>
                <w:lang w:val="it-IT"/>
              </w:rPr>
            </w:pPr>
          </w:p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40CA1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lastRenderedPageBreak/>
              <w:t>Automazione Sud s.r.l.</w:t>
            </w:r>
          </w:p>
          <w:p w14:paraId="4BF577E5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t xml:space="preserve">Mi occupo di creazione interfacce per impianti </w:t>
            </w:r>
            <w:proofErr w:type="gramStart"/>
            <w:r>
              <w:rPr>
                <w:color w:val="00000A"/>
                <w:sz w:val="18"/>
                <w:szCs w:val="18"/>
                <w:lang w:val="it-IT"/>
              </w:rPr>
              <w:t>PLC ,</w:t>
            </w:r>
            <w:proofErr w:type="gramEnd"/>
            <w:r>
              <w:rPr>
                <w:color w:val="00000A"/>
                <w:sz w:val="18"/>
                <w:szCs w:val="18"/>
                <w:lang w:val="it-IT"/>
              </w:rPr>
              <w:t xml:space="preserve"> mi </w:t>
            </w:r>
            <w:r>
              <w:rPr>
                <w:color w:val="00000A"/>
                <w:sz w:val="18"/>
                <w:szCs w:val="18"/>
                <w:lang w:val="it-IT"/>
              </w:rPr>
              <w:t xml:space="preserve">occupo della configurazione, e della gestione di </w:t>
            </w: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erventuali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 errori software, da remoto,, inoltre gestisco e aggiorno il sito aziendale tramite software lato front-end (</w:t>
            </w: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Angular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 7 base, html, </w:t>
            </w: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javascript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, css3, php7, </w:t>
            </w: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sql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 base)</w:t>
            </w:r>
          </w:p>
          <w:p w14:paraId="23056C54" w14:textId="77777777" w:rsidR="00771F7D" w:rsidRDefault="00771F7D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</w:p>
          <w:p w14:paraId="221987B8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Societa'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 System Connection s.r.</w:t>
            </w:r>
            <w:r>
              <w:rPr>
                <w:color w:val="00000A"/>
                <w:sz w:val="18"/>
                <w:szCs w:val="18"/>
                <w:lang w:val="it-IT"/>
              </w:rPr>
              <w:t>l.</w:t>
            </w:r>
          </w:p>
          <w:p w14:paraId="48784FF8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t>Mi occupo dello sviluppo di applicazioni per registratori di cassa, della configurazione delle macchine, e della gestione e correzione di eventuali errori da remoto, inoltre sviluppo, gestisco e aggiorno il sito aziendale, tramite software Lato Front-</w:t>
            </w:r>
            <w:proofErr w:type="gramStart"/>
            <w:r>
              <w:rPr>
                <w:color w:val="00000A"/>
                <w:sz w:val="18"/>
                <w:szCs w:val="18"/>
                <w:lang w:val="it-IT"/>
              </w:rPr>
              <w:t>En</w:t>
            </w:r>
            <w:r>
              <w:rPr>
                <w:color w:val="00000A"/>
                <w:sz w:val="18"/>
                <w:szCs w:val="18"/>
                <w:lang w:val="it-IT"/>
              </w:rPr>
              <w:t>d(</w:t>
            </w:r>
            <w:proofErr w:type="gramEnd"/>
            <w:r>
              <w:rPr>
                <w:color w:val="00000A"/>
                <w:sz w:val="18"/>
                <w:szCs w:val="18"/>
                <w:lang w:val="it-IT"/>
              </w:rPr>
              <w:t xml:space="preserve">Html5, </w:t>
            </w: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Javascript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, Css3, Php7, </w:t>
            </w:r>
            <w:proofErr w:type="spellStart"/>
            <w:r>
              <w:rPr>
                <w:color w:val="00000A"/>
                <w:sz w:val="18"/>
                <w:szCs w:val="18"/>
                <w:lang w:val="it-IT"/>
              </w:rPr>
              <w:t>Sql</w:t>
            </w:r>
            <w:proofErr w:type="spellEnd"/>
            <w:r>
              <w:rPr>
                <w:color w:val="00000A"/>
                <w:sz w:val="18"/>
                <w:szCs w:val="18"/>
                <w:lang w:val="it-IT"/>
              </w:rPr>
              <w:t xml:space="preserve"> base)</w:t>
            </w:r>
          </w:p>
          <w:p w14:paraId="4AA0CACA" w14:textId="77777777" w:rsidR="00771F7D" w:rsidRDefault="00771F7D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</w:p>
          <w:p w14:paraId="15907E3A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t>Società di servizi Associazione Commercianti Pomezia</w:t>
            </w:r>
          </w:p>
          <w:p w14:paraId="63473E8D" w14:textId="77777777" w:rsidR="00771F7D" w:rsidRDefault="003117CA">
            <w:pPr>
              <w:pStyle w:val="ECVSubSectionHeading"/>
            </w:pPr>
            <w:r>
              <w:rPr>
                <w:color w:val="00000A"/>
                <w:sz w:val="18"/>
                <w:szCs w:val="18"/>
                <w:lang w:val="it-IT"/>
              </w:rPr>
              <w:t xml:space="preserve">Mi occupo della gestione degli applicativi in uso </w:t>
            </w:r>
            <w:proofErr w:type="gramStart"/>
            <w:r>
              <w:rPr>
                <w:color w:val="00000A"/>
                <w:sz w:val="18"/>
                <w:szCs w:val="18"/>
                <w:lang w:val="it-IT"/>
              </w:rPr>
              <w:t>per  servizi</w:t>
            </w:r>
            <w:proofErr w:type="gramEnd"/>
            <w:r>
              <w:rPr>
                <w:color w:val="00000A"/>
                <w:sz w:val="18"/>
                <w:szCs w:val="18"/>
                <w:lang w:val="it-IT"/>
              </w:rPr>
              <w:t xml:space="preserve"> erogati.  Oltre alla parametrizzazione e all’aggiornamento delle tabelle </w:t>
            </w:r>
            <w:proofErr w:type="gramStart"/>
            <w:r>
              <w:rPr>
                <w:color w:val="00000A"/>
                <w:sz w:val="18"/>
                <w:szCs w:val="18"/>
                <w:lang w:val="it-IT"/>
              </w:rPr>
              <w:t>applicative  curo</w:t>
            </w:r>
            <w:proofErr w:type="gramEnd"/>
            <w:r>
              <w:rPr>
                <w:color w:val="00000A"/>
                <w:sz w:val="18"/>
                <w:szCs w:val="18"/>
                <w:lang w:val="it-IT"/>
              </w:rPr>
              <w:t xml:space="preserve"> tutta</w:t>
            </w:r>
            <w:r>
              <w:rPr>
                <w:color w:val="00000A"/>
                <w:sz w:val="18"/>
                <w:szCs w:val="18"/>
                <w:lang w:val="it-IT"/>
              </w:rPr>
              <w:t xml:space="preserve"> la manutenzione correttiva ed evolutiva  del software in Front-End,( ,Java SE, ,PHP7, SQL Base, HTML5,  CSS </w:t>
            </w:r>
            <w:bookmarkStart w:id="0" w:name="Bookmark"/>
            <w:bookmarkEnd w:id="0"/>
            <w:r>
              <w:rPr>
                <w:color w:val="00000A"/>
                <w:sz w:val="18"/>
                <w:szCs w:val="18"/>
                <w:lang w:val="it-IT"/>
              </w:rPr>
              <w:t>3, JAVASCRIPT,</w:t>
            </w:r>
          </w:p>
          <w:p w14:paraId="3F378C00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t xml:space="preserve">Inoltre seguo l’addestramento e l’assistenza agli utenti per l’utilizzo delle nuove funzionalità, in alcuni momenti mi occupo anche </w:t>
            </w:r>
            <w:r>
              <w:rPr>
                <w:color w:val="00000A"/>
                <w:sz w:val="18"/>
                <w:szCs w:val="18"/>
                <w:lang w:val="it-IT"/>
              </w:rPr>
              <w:t>di help desk telefonico.</w:t>
            </w:r>
          </w:p>
          <w:p w14:paraId="5102C19A" w14:textId="77777777" w:rsidR="00771F7D" w:rsidRDefault="00771F7D">
            <w:pPr>
              <w:pStyle w:val="ECVSectionBullet"/>
              <w:rPr>
                <w:color w:val="00000A"/>
                <w:szCs w:val="18"/>
                <w:lang w:val="it-IT"/>
              </w:rPr>
            </w:pPr>
          </w:p>
          <w:p w14:paraId="71CA1678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 xml:space="preserve">Programmatore presso </w:t>
            </w:r>
            <w:proofErr w:type="spellStart"/>
            <w:r>
              <w:rPr>
                <w:color w:val="00000A"/>
                <w:szCs w:val="18"/>
                <w:lang w:val="it-IT"/>
              </w:rPr>
              <w:t>Tesys</w:t>
            </w:r>
            <w:proofErr w:type="spellEnd"/>
            <w:r>
              <w:rPr>
                <w:color w:val="00000A"/>
                <w:szCs w:val="18"/>
                <w:lang w:val="it-IT"/>
              </w:rPr>
              <w:t xml:space="preserve"> S.p.a.</w:t>
            </w:r>
          </w:p>
          <w:p w14:paraId="70CCFE84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 xml:space="preserve">Via </w:t>
            </w:r>
            <w:proofErr w:type="gramStart"/>
            <w:r>
              <w:rPr>
                <w:color w:val="00000A"/>
                <w:szCs w:val="18"/>
                <w:lang w:val="it-IT"/>
              </w:rPr>
              <w:t>Cancelliera(</w:t>
            </w:r>
            <w:proofErr w:type="gramEnd"/>
            <w:r>
              <w:rPr>
                <w:color w:val="00000A"/>
                <w:szCs w:val="18"/>
                <w:lang w:val="it-IT"/>
              </w:rPr>
              <w:t>Albano Laziale)</w:t>
            </w:r>
          </w:p>
          <w:p w14:paraId="034CF0CA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t>Impiegato con mansioni di manutenzione e gestione Data Base e manutenzione interfacce software in Front-</w:t>
            </w:r>
            <w:proofErr w:type="gramStart"/>
            <w:r>
              <w:rPr>
                <w:color w:val="00000A"/>
                <w:sz w:val="18"/>
                <w:szCs w:val="18"/>
                <w:lang w:val="it-IT"/>
              </w:rPr>
              <w:t>End,(</w:t>
            </w:r>
            <w:proofErr w:type="gramEnd"/>
            <w:r>
              <w:rPr>
                <w:color w:val="00000A"/>
                <w:sz w:val="18"/>
                <w:szCs w:val="18"/>
                <w:lang w:val="it-IT"/>
              </w:rPr>
              <w:t xml:space="preserve">  SQL, base ,PHP7,  Java  SE,, HTML5, CSS 3, JAVASCRIPT</w:t>
            </w:r>
            <w:r>
              <w:rPr>
                <w:color w:val="00000A"/>
                <w:sz w:val="18"/>
                <w:szCs w:val="18"/>
                <w:lang w:val="it-IT"/>
              </w:rPr>
              <w:t>).</w:t>
            </w:r>
          </w:p>
          <w:p w14:paraId="39BE18F9" w14:textId="77777777" w:rsidR="00771F7D" w:rsidRDefault="00771F7D">
            <w:pPr>
              <w:pStyle w:val="ECVSubSectionHeading"/>
              <w:rPr>
                <w:color w:val="3F3A38"/>
                <w:sz w:val="18"/>
                <w:lang w:val="it-IT"/>
              </w:rPr>
            </w:pPr>
          </w:p>
          <w:p w14:paraId="4CD0ED03" w14:textId="77777777" w:rsidR="00771F7D" w:rsidRDefault="00771F7D">
            <w:pPr>
              <w:pStyle w:val="ECVSubSectionHeading"/>
              <w:rPr>
                <w:color w:val="3F3A38"/>
                <w:sz w:val="18"/>
                <w:lang w:val="it-IT"/>
              </w:rPr>
            </w:pPr>
          </w:p>
          <w:p w14:paraId="062173CB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>Impiegato Servizi Demografici</w:t>
            </w:r>
          </w:p>
          <w:p w14:paraId="4C63F535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>Albano Laziale (Roma)</w:t>
            </w:r>
          </w:p>
          <w:p w14:paraId="31C2D084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>Mi sono occupato dell’assistenza degli applicativi gestionali. Mi sono occupato di aggiornare il data base e di creare/mantenere gli script utili alla sincronizzazione e l’aggiornamento delle tabelle</w:t>
            </w:r>
            <w:r>
              <w:rPr>
                <w:color w:val="00000A"/>
                <w:szCs w:val="18"/>
                <w:lang w:val="it-IT"/>
              </w:rPr>
              <w:t xml:space="preserve"> </w:t>
            </w:r>
            <w:proofErr w:type="spellStart"/>
            <w:r>
              <w:rPr>
                <w:color w:val="00000A"/>
                <w:szCs w:val="18"/>
                <w:lang w:val="it-IT"/>
              </w:rPr>
              <w:t>provenienenti</w:t>
            </w:r>
            <w:proofErr w:type="spellEnd"/>
            <w:r>
              <w:rPr>
                <w:color w:val="00000A"/>
                <w:szCs w:val="18"/>
                <w:lang w:val="it-IT"/>
              </w:rPr>
              <w:t xml:space="preserve"> da applicativi diversi lato Front-</w:t>
            </w:r>
            <w:proofErr w:type="gramStart"/>
            <w:r>
              <w:rPr>
                <w:color w:val="00000A"/>
                <w:szCs w:val="18"/>
                <w:lang w:val="it-IT"/>
              </w:rPr>
              <w:t xml:space="preserve">End( </w:t>
            </w:r>
            <w:proofErr w:type="spellStart"/>
            <w:r>
              <w:rPr>
                <w:color w:val="00000A"/>
                <w:szCs w:val="18"/>
                <w:lang w:val="it-IT"/>
              </w:rPr>
              <w:t>sql</w:t>
            </w:r>
            <w:proofErr w:type="gramEnd"/>
            <w:r>
              <w:rPr>
                <w:color w:val="00000A"/>
                <w:szCs w:val="18"/>
                <w:lang w:val="it-IT"/>
              </w:rPr>
              <w:t>,base</w:t>
            </w:r>
            <w:proofErr w:type="spellEnd"/>
            <w:r>
              <w:rPr>
                <w:color w:val="00000A"/>
                <w:szCs w:val="18"/>
                <w:lang w:val="it-IT"/>
              </w:rPr>
              <w:t xml:space="preserve"> html5, css3, php7 </w:t>
            </w:r>
            <w:proofErr w:type="spellStart"/>
            <w:r>
              <w:rPr>
                <w:color w:val="00000A"/>
                <w:szCs w:val="18"/>
                <w:lang w:val="it-IT"/>
              </w:rPr>
              <w:t>javascript</w:t>
            </w:r>
            <w:proofErr w:type="spellEnd"/>
            <w:r>
              <w:rPr>
                <w:color w:val="00000A"/>
                <w:szCs w:val="18"/>
                <w:lang w:val="it-IT"/>
              </w:rPr>
              <w:t>).</w:t>
            </w:r>
          </w:p>
          <w:p w14:paraId="19C61EC3" w14:textId="77777777" w:rsidR="00771F7D" w:rsidRDefault="00771F7D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</w:p>
          <w:p w14:paraId="6096EB44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>Operatore Call Center presso RBS</w:t>
            </w:r>
          </w:p>
          <w:p w14:paraId="18CC7409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proofErr w:type="gramStart"/>
            <w:r>
              <w:rPr>
                <w:color w:val="00000A"/>
                <w:szCs w:val="18"/>
                <w:lang w:val="it-IT"/>
              </w:rPr>
              <w:t>Eur(</w:t>
            </w:r>
            <w:proofErr w:type="gramEnd"/>
            <w:r>
              <w:rPr>
                <w:color w:val="00000A"/>
                <w:szCs w:val="18"/>
                <w:lang w:val="it-IT"/>
              </w:rPr>
              <w:t>Roma)</w:t>
            </w:r>
          </w:p>
          <w:p w14:paraId="768C390F" w14:textId="77777777" w:rsidR="00771F7D" w:rsidRDefault="003117CA">
            <w:pPr>
              <w:pStyle w:val="ECVSectionBullet"/>
              <w:rPr>
                <w:color w:val="00000A"/>
                <w:szCs w:val="18"/>
                <w:lang w:val="it-IT"/>
              </w:rPr>
            </w:pPr>
            <w:r>
              <w:rPr>
                <w:color w:val="00000A"/>
                <w:szCs w:val="18"/>
                <w:lang w:val="it-IT"/>
              </w:rPr>
              <w:t xml:space="preserve">Operatore telefonico con mansioni di promozione servizi </w:t>
            </w:r>
            <w:proofErr w:type="spellStart"/>
            <w:r>
              <w:rPr>
                <w:color w:val="00000A"/>
                <w:szCs w:val="18"/>
                <w:lang w:val="it-IT"/>
              </w:rPr>
              <w:t>Diner’s</w:t>
            </w:r>
            <w:proofErr w:type="spellEnd"/>
            <w:r>
              <w:rPr>
                <w:color w:val="00000A"/>
                <w:szCs w:val="18"/>
                <w:lang w:val="it-IT"/>
              </w:rPr>
              <w:t xml:space="preserve"> Club e </w:t>
            </w:r>
            <w:proofErr w:type="spellStart"/>
            <w:r>
              <w:rPr>
                <w:color w:val="00000A"/>
                <w:szCs w:val="18"/>
                <w:lang w:val="it-IT"/>
              </w:rPr>
              <w:t>focal</w:t>
            </w:r>
            <w:proofErr w:type="spellEnd"/>
            <w:r>
              <w:rPr>
                <w:color w:val="00000A"/>
                <w:szCs w:val="18"/>
                <w:lang w:val="it-IT"/>
              </w:rPr>
              <w:t xml:space="preserve"> point sulle tematiche di manutenzione del</w:t>
            </w:r>
            <w:r>
              <w:rPr>
                <w:color w:val="00000A"/>
                <w:szCs w:val="18"/>
                <w:lang w:val="it-IT"/>
              </w:rPr>
              <w:t xml:space="preserve">la rete e del software applicativo.  </w:t>
            </w:r>
          </w:p>
          <w:p w14:paraId="7C75F2B3" w14:textId="77777777" w:rsidR="00771F7D" w:rsidRDefault="00771F7D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</w:p>
          <w:p w14:paraId="53ECBFC7" w14:textId="77777777" w:rsidR="00771F7D" w:rsidRDefault="00771F7D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</w:p>
          <w:p w14:paraId="3C860DC9" w14:textId="77777777" w:rsidR="00771F7D" w:rsidRDefault="003117CA">
            <w:pPr>
              <w:pStyle w:val="ECVSubSectionHeading"/>
              <w:rPr>
                <w:color w:val="00000A"/>
                <w:sz w:val="18"/>
                <w:szCs w:val="18"/>
                <w:lang w:val="it-IT"/>
              </w:rPr>
            </w:pPr>
            <w:r>
              <w:rPr>
                <w:color w:val="00000A"/>
                <w:sz w:val="18"/>
                <w:szCs w:val="18"/>
                <w:lang w:val="it-IT"/>
              </w:rPr>
              <w:t>Operaio presso Procter &amp; Gamble</w:t>
            </w:r>
          </w:p>
        </w:tc>
      </w:tr>
      <w:tr w:rsidR="00771F7D" w14:paraId="27D112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168A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673B1" w14:textId="77777777" w:rsidR="00771F7D" w:rsidRDefault="003117CA">
            <w:pPr>
              <w:pStyle w:val="ECVOrganisationDetails"/>
            </w:pPr>
            <w:proofErr w:type="gramStart"/>
            <w:r>
              <w:rPr>
                <w:lang w:val="it-IT"/>
              </w:rPr>
              <w:t>Pomezia(</w:t>
            </w:r>
            <w:proofErr w:type="gramEnd"/>
            <w:r>
              <w:rPr>
                <w:lang w:val="it-IT"/>
              </w:rPr>
              <w:t xml:space="preserve">Roma) </w:t>
            </w:r>
            <w:hyperlink r:id="rId17" w:history="1">
              <w:r>
                <w:t>www.pg.com</w:t>
              </w:r>
            </w:hyperlink>
          </w:p>
        </w:tc>
      </w:tr>
      <w:tr w:rsidR="00771F7D" w14:paraId="43A5F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A50F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6EFFD" w14:textId="77777777" w:rsidR="00771F7D" w:rsidRDefault="003117CA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Operatore di sistema di produzione detersivi solidi. In particolare utilizzavo un sistema per il </w:t>
            </w:r>
            <w:r>
              <w:rPr>
                <w:lang w:val="it-IT"/>
              </w:rPr>
              <w:t>monitoraggio delle fasi della catena di montaggio, curando anche la comunicazione e i relativi processi di “</w:t>
            </w:r>
            <w:proofErr w:type="spellStart"/>
            <w:r>
              <w:rPr>
                <w:lang w:val="it-IT"/>
              </w:rPr>
              <w:t>alert</w:t>
            </w:r>
            <w:proofErr w:type="spellEnd"/>
            <w:r>
              <w:rPr>
                <w:lang w:val="it-IT"/>
              </w:rPr>
              <w:t>” con le altre strutture coinvolte.</w:t>
            </w:r>
          </w:p>
          <w:p w14:paraId="722197F2" w14:textId="77777777" w:rsidR="00771F7D" w:rsidRDefault="00771F7D">
            <w:pPr>
              <w:pStyle w:val="ECVSectionBullet"/>
              <w:rPr>
                <w:lang w:val="it-IT"/>
              </w:rPr>
            </w:pPr>
          </w:p>
          <w:p w14:paraId="0DCF135B" w14:textId="77777777" w:rsidR="00771F7D" w:rsidRDefault="00771F7D">
            <w:pPr>
              <w:pStyle w:val="ECVSectionBullet"/>
              <w:rPr>
                <w:lang w:val="it-IT"/>
              </w:rPr>
            </w:pPr>
          </w:p>
          <w:p w14:paraId="5C264806" w14:textId="77777777" w:rsidR="00771F7D" w:rsidRDefault="00771F7D">
            <w:pPr>
              <w:pStyle w:val="ECVSectionBullet"/>
              <w:rPr>
                <w:lang w:val="it-IT"/>
              </w:rPr>
            </w:pPr>
          </w:p>
        </w:tc>
      </w:tr>
      <w:tr w:rsidR="00771F7D" w14:paraId="75FE1FCF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1EB22" w14:textId="77777777" w:rsidR="00771F7D" w:rsidRDefault="00771F7D"/>
        </w:tc>
        <w:tc>
          <w:tcPr>
            <w:tcW w:w="75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A653A9" w14:textId="77777777" w:rsidR="00771F7D" w:rsidRDefault="00771F7D">
            <w:pPr>
              <w:pStyle w:val="ECVBusinessSectorRow"/>
            </w:pPr>
          </w:p>
          <w:p w14:paraId="2BE47235" w14:textId="77777777" w:rsidR="00771F7D" w:rsidRDefault="00771F7D">
            <w:pPr>
              <w:pStyle w:val="ECVBusinessSectorRow"/>
              <w:rPr>
                <w:lang w:val="it-IT"/>
              </w:rPr>
            </w:pPr>
          </w:p>
        </w:tc>
      </w:tr>
    </w:tbl>
    <w:p w14:paraId="3117501F" w14:textId="77777777" w:rsidR="00771F7D" w:rsidRDefault="00771F7D">
      <w:pPr>
        <w:pStyle w:val="ECVText"/>
        <w:rPr>
          <w:lang w:val="it-IT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71F7D" w14:paraId="2D583648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97BEB" w14:textId="77777777" w:rsidR="00771F7D" w:rsidRDefault="003117CA">
            <w:pPr>
              <w:pStyle w:val="ECVLeftHeading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ISTRUZIONE E FORMAZIONE</w:t>
            </w:r>
          </w:p>
        </w:tc>
        <w:tc>
          <w:tcPr>
            <w:tcW w:w="7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C3CB39" w14:textId="77777777" w:rsidR="00771F7D" w:rsidRDefault="003117CA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569674F5" wp14:editId="6511CAB8">
                  <wp:extent cx="4788356" cy="90004"/>
                  <wp:effectExtent l="0" t="0" r="0" b="5246"/>
                  <wp:docPr id="21" name="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56" cy="9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72347" w14:textId="77777777" w:rsidR="00771F7D" w:rsidRDefault="00771F7D">
      <w:pPr>
        <w:pStyle w:val="ECVComments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6236"/>
        <w:gridCol w:w="1307"/>
      </w:tblGrid>
      <w:tr w:rsidR="00771F7D" w14:paraId="1ACF0A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11A54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Settembre 1995 - Luglio 2000</w:t>
            </w:r>
          </w:p>
          <w:p w14:paraId="17DC09EB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6F754A85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01B8BB78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26FC947B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42D8FAC4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19191802" w14:textId="77777777" w:rsidR="00771F7D" w:rsidRDefault="00771F7D">
            <w:pPr>
              <w:pStyle w:val="ECVDate"/>
              <w:rPr>
                <w:lang w:val="it-IT"/>
              </w:rPr>
            </w:pPr>
          </w:p>
          <w:p w14:paraId="72BAC04B" w14:textId="77777777" w:rsidR="00771F7D" w:rsidRDefault="003117CA">
            <w:pPr>
              <w:pStyle w:val="ECVDate"/>
              <w:rPr>
                <w:lang w:val="it-IT"/>
              </w:rPr>
            </w:pPr>
            <w:r>
              <w:rPr>
                <w:lang w:val="it-IT"/>
              </w:rPr>
              <w:t>Dicembre 2018 – Febbraio 2019</w:t>
            </w:r>
          </w:p>
        </w:tc>
        <w:tc>
          <w:tcPr>
            <w:tcW w:w="62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FE699" w14:textId="77777777" w:rsidR="00771F7D" w:rsidRDefault="003117CA">
            <w:pPr>
              <w:pStyle w:val="ECVSubSectionHeading"/>
              <w:rPr>
                <w:lang w:val="it-IT"/>
              </w:rPr>
            </w:pPr>
            <w:r>
              <w:rPr>
                <w:lang w:val="it-IT"/>
              </w:rPr>
              <w:t>Perito Informatico</w:t>
            </w:r>
          </w:p>
        </w:tc>
        <w:tc>
          <w:tcPr>
            <w:tcW w:w="13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E3E0B" w14:textId="77777777" w:rsidR="00771F7D" w:rsidRDefault="00771F7D">
            <w:pPr>
              <w:pStyle w:val="ECVRightHeading"/>
              <w:rPr>
                <w:lang w:val="it-IT"/>
              </w:rPr>
            </w:pPr>
          </w:p>
        </w:tc>
      </w:tr>
      <w:tr w:rsidR="00771F7D" w14:paraId="1AD54E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95840" w14:textId="77777777" w:rsidR="00771F7D" w:rsidRDefault="00771F7D"/>
        </w:tc>
        <w:tc>
          <w:tcPr>
            <w:tcW w:w="754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53A9" w14:textId="77777777" w:rsidR="00771F7D" w:rsidRDefault="003117CA">
            <w:pPr>
              <w:pStyle w:val="ECVOrganisationDetails"/>
              <w:rPr>
                <w:lang w:val="it-IT"/>
              </w:rPr>
            </w:pPr>
            <w:r>
              <w:rPr>
                <w:lang w:val="it-IT"/>
              </w:rPr>
              <w:t>Istituto Tecnico Giovanni Paolo II Ostia (Roma)</w:t>
            </w:r>
          </w:p>
        </w:tc>
      </w:tr>
      <w:tr w:rsidR="00771F7D" w14:paraId="7CE91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EBE35" w14:textId="77777777" w:rsidR="00771F7D" w:rsidRDefault="00771F7D"/>
        </w:tc>
        <w:tc>
          <w:tcPr>
            <w:tcW w:w="7543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3A70F" w14:textId="77777777" w:rsidR="00771F7D" w:rsidRDefault="003117CA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Perito Informatico, programmatore.</w:t>
            </w:r>
          </w:p>
          <w:p w14:paraId="31DCBFF2" w14:textId="77777777" w:rsidR="00771F7D" w:rsidRDefault="00771F7D">
            <w:pPr>
              <w:pStyle w:val="ECVSectionBullet"/>
              <w:rPr>
                <w:lang w:val="it-IT"/>
              </w:rPr>
            </w:pPr>
          </w:p>
          <w:p w14:paraId="7CBC640D" w14:textId="77777777" w:rsidR="00771F7D" w:rsidRDefault="00771F7D">
            <w:pPr>
              <w:pStyle w:val="ECVSectionBullet"/>
              <w:rPr>
                <w:lang w:val="it-IT"/>
              </w:rPr>
            </w:pPr>
          </w:p>
          <w:p w14:paraId="62574F51" w14:textId="77777777" w:rsidR="00771F7D" w:rsidRDefault="00771F7D">
            <w:pPr>
              <w:pStyle w:val="ECVSectionBullet"/>
              <w:rPr>
                <w:lang w:val="it-IT"/>
              </w:rPr>
            </w:pPr>
          </w:p>
          <w:p w14:paraId="4A8AB55C" w14:textId="77777777" w:rsidR="00771F7D" w:rsidRDefault="00771F7D">
            <w:pPr>
              <w:pStyle w:val="ECVSectionBullet"/>
              <w:rPr>
                <w:lang w:val="it-IT"/>
              </w:rPr>
            </w:pPr>
          </w:p>
          <w:p w14:paraId="465C6995" w14:textId="77777777" w:rsidR="00771F7D" w:rsidRDefault="003117CA">
            <w:pPr>
              <w:pStyle w:val="ECVSectionBullet"/>
              <w:rPr>
                <w:color w:val="002060"/>
                <w:lang w:val="it-IT"/>
              </w:rPr>
            </w:pPr>
            <w:r>
              <w:rPr>
                <w:color w:val="002060"/>
                <w:lang w:val="it-IT"/>
              </w:rPr>
              <w:t>CEFI INFORMATICA</w:t>
            </w:r>
          </w:p>
          <w:p w14:paraId="624B46D4" w14:textId="77777777" w:rsidR="00771F7D" w:rsidRDefault="003117CA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>Attestato Java Avanzato</w:t>
            </w:r>
          </w:p>
        </w:tc>
      </w:tr>
    </w:tbl>
    <w:p w14:paraId="15B2C74F" w14:textId="77777777" w:rsidR="00771F7D" w:rsidRDefault="00771F7D">
      <w:pPr>
        <w:pStyle w:val="ECVText"/>
        <w:rPr>
          <w:lang w:val="it-IT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71F7D" w14:paraId="32CE72E9" w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2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4D9AD" w14:textId="77777777" w:rsidR="00771F7D" w:rsidRDefault="00771F7D">
            <w:pPr>
              <w:pStyle w:val="ECVLeftHeading"/>
              <w:rPr>
                <w:caps w:val="0"/>
                <w:lang w:val="it-IT"/>
              </w:rPr>
            </w:pPr>
          </w:p>
          <w:p w14:paraId="176F6943" w14:textId="77777777" w:rsidR="00771F7D" w:rsidRDefault="003117CA">
            <w:pPr>
              <w:pStyle w:val="ECVLeftHeading"/>
              <w:jc w:val="left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COMPETENZE PERSONALI</w:t>
            </w:r>
          </w:p>
        </w:tc>
        <w:tc>
          <w:tcPr>
            <w:tcW w:w="7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25F7A6" w14:textId="77777777" w:rsidR="00771F7D" w:rsidRDefault="00771F7D">
            <w:pPr>
              <w:pStyle w:val="ECVBlueBox"/>
              <w:rPr>
                <w:lang w:val="it-IT"/>
              </w:rPr>
            </w:pPr>
          </w:p>
          <w:p w14:paraId="539A59A5" w14:textId="77777777" w:rsidR="00771F7D" w:rsidRDefault="00771F7D">
            <w:pPr>
              <w:pStyle w:val="ECVBlueBox"/>
              <w:rPr>
                <w:lang w:val="it-IT"/>
              </w:rPr>
            </w:pPr>
          </w:p>
          <w:p w14:paraId="636DED93" w14:textId="77777777" w:rsidR="00771F7D" w:rsidRDefault="00771F7D">
            <w:pPr>
              <w:pStyle w:val="ECVBlueBox"/>
              <w:rPr>
                <w:lang w:val="it-IT"/>
              </w:rPr>
            </w:pPr>
          </w:p>
          <w:p w14:paraId="0B400A0E" w14:textId="77777777" w:rsidR="00771F7D" w:rsidRDefault="003117CA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769AEE60" wp14:editId="30B7CA8B">
                  <wp:extent cx="4788356" cy="90004"/>
                  <wp:effectExtent l="0" t="0" r="0" b="5246"/>
                  <wp:docPr id="22" name="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56" cy="9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B147C" w14:textId="77777777" w:rsidR="00771F7D" w:rsidRDefault="00771F7D">
      <w:pPr>
        <w:pStyle w:val="Default"/>
        <w:ind w:left="3545"/>
        <w:jc w:val="both"/>
        <w:rPr>
          <w:sz w:val="16"/>
          <w:szCs w:val="16"/>
        </w:rPr>
      </w:pPr>
    </w:p>
    <w:p w14:paraId="6AEDA998" w14:textId="77777777" w:rsidR="00771F7D" w:rsidRDefault="00771F7D">
      <w:pPr>
        <w:pStyle w:val="Default"/>
        <w:ind w:left="3545"/>
        <w:jc w:val="both"/>
        <w:rPr>
          <w:sz w:val="16"/>
          <w:szCs w:val="16"/>
        </w:rPr>
      </w:pPr>
    </w:p>
    <w:p w14:paraId="3A90102C" w14:textId="77777777" w:rsidR="00771F7D" w:rsidRDefault="003117CA">
      <w:pPr>
        <w:pStyle w:val="Default"/>
        <w:ind w:left="354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Sono una persona affidabile e responsabile con un'elevata </w:t>
      </w:r>
      <w:r>
        <w:rPr>
          <w:sz w:val="16"/>
          <w:szCs w:val="16"/>
        </w:rPr>
        <w:t>predisposizione al lavoro di gruppo; sono in grado di prendere decisioni tempestive e di individuare soluzioni creative. Ho elevate capacità di risoluzione dei conflitti e una predisposizione a stabilire rapporti di fiducia con le persone. Inoltre sono app</w:t>
      </w:r>
      <w:r>
        <w:rPr>
          <w:sz w:val="16"/>
          <w:szCs w:val="16"/>
        </w:rPr>
        <w:t>assionato di tecnologia e informatica e sono in continuo aggiornamento sui linguaggi di programmazione e le novità tecnologiche.</w:t>
      </w:r>
    </w:p>
    <w:p w14:paraId="43C94DD0" w14:textId="77777777" w:rsidR="00771F7D" w:rsidRDefault="00771F7D">
      <w:pPr>
        <w:pStyle w:val="ECVComments"/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2"/>
        <w:gridCol w:w="730"/>
        <w:gridCol w:w="1073"/>
        <w:gridCol w:w="1751"/>
        <w:gridCol w:w="1751"/>
        <w:gridCol w:w="1759"/>
      </w:tblGrid>
      <w:tr w:rsidR="00771F7D" w14:paraId="230ED007" w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AF8A2" w14:textId="77777777" w:rsidR="00771F7D" w:rsidRDefault="00771F7D">
            <w:pPr>
              <w:pStyle w:val="ECVLeftDetails"/>
              <w:jc w:val="left"/>
              <w:rPr>
                <w:lang w:val="it-IT"/>
              </w:rPr>
            </w:pPr>
          </w:p>
          <w:p w14:paraId="4BE1310C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Lingua madre</w:t>
            </w:r>
          </w:p>
          <w:p w14:paraId="19237D2B" w14:textId="77777777" w:rsidR="00771F7D" w:rsidRDefault="00771F7D">
            <w:pPr>
              <w:pStyle w:val="ECVLeftDetails"/>
              <w:rPr>
                <w:lang w:val="it-IT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58C01" w14:textId="77777777" w:rsidR="00771F7D" w:rsidRDefault="00771F7D">
            <w:pPr>
              <w:pStyle w:val="ECVSectionDetails"/>
              <w:rPr>
                <w:lang w:val="it-IT"/>
              </w:rPr>
            </w:pPr>
          </w:p>
          <w:p w14:paraId="7B58AA5F" w14:textId="77777777" w:rsidR="00771F7D" w:rsidRDefault="003117CA">
            <w:pPr>
              <w:pStyle w:val="ECVSectionDetails"/>
              <w:rPr>
                <w:lang w:val="it-IT"/>
              </w:rPr>
            </w:pPr>
            <w:r>
              <w:rPr>
                <w:lang w:val="it-IT"/>
              </w:rPr>
              <w:t>Italiano</w:t>
            </w:r>
          </w:p>
        </w:tc>
        <w:tc>
          <w:tcPr>
            <w:tcW w:w="633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8CFE92" w14:textId="77777777" w:rsidR="00771F7D" w:rsidRDefault="00771F7D">
            <w:pPr>
              <w:pStyle w:val="Standard"/>
            </w:pPr>
          </w:p>
        </w:tc>
      </w:tr>
      <w:tr w:rsidR="00771F7D" w14:paraId="0BEA08CF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F5DBC" w14:textId="77777777" w:rsidR="00771F7D" w:rsidRDefault="00771F7D">
            <w:pPr>
              <w:pStyle w:val="ECVLeftHeading"/>
              <w:rPr>
                <w:lang w:val="it-IT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A9D3" w14:textId="77777777" w:rsidR="00771F7D" w:rsidRDefault="00771F7D">
            <w:pPr>
              <w:pStyle w:val="ECVRightColumn"/>
              <w:rPr>
                <w:lang w:val="it-IT"/>
              </w:rPr>
            </w:pPr>
          </w:p>
        </w:tc>
        <w:tc>
          <w:tcPr>
            <w:tcW w:w="633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3EC3CB" w14:textId="77777777" w:rsidR="00771F7D" w:rsidRDefault="00771F7D">
            <w:pPr>
              <w:pStyle w:val="Standard"/>
            </w:pPr>
          </w:p>
        </w:tc>
      </w:tr>
      <w:tr w:rsidR="00771F7D" w14:paraId="23D7E5BF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312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09A4F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Altre lingue</w:t>
            </w:r>
          </w:p>
        </w:tc>
        <w:tc>
          <w:tcPr>
            <w:tcW w:w="3554" w:type="dxa"/>
            <w:gridSpan w:val="3"/>
            <w:tcBorders>
              <w:top w:val="single" w:sz="8" w:space="0" w:color="C0C0C0"/>
              <w:bottom w:val="single" w:sz="8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8984" w14:textId="77777777" w:rsidR="00771F7D" w:rsidRDefault="003117CA">
            <w:pPr>
              <w:pStyle w:val="ECVLanguageHeading"/>
              <w:rPr>
                <w:lang w:val="it-IT"/>
              </w:rPr>
            </w:pPr>
            <w:r>
              <w:rPr>
                <w:lang w:val="it-IT"/>
              </w:rPr>
              <w:t>COMPRENSIONE</w:t>
            </w:r>
          </w:p>
        </w:tc>
        <w:tc>
          <w:tcPr>
            <w:tcW w:w="351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44500" w14:textId="77777777" w:rsidR="00771F7D" w:rsidRDefault="003117CA">
            <w:pPr>
              <w:pStyle w:val="ECVLanguageHeading"/>
              <w:rPr>
                <w:lang w:val="it-IT"/>
              </w:rPr>
            </w:pPr>
            <w:r>
              <w:rPr>
                <w:lang w:val="it-IT"/>
              </w:rPr>
              <w:t>PARLATO</w:t>
            </w:r>
          </w:p>
        </w:tc>
      </w:tr>
      <w:tr w:rsidR="00771F7D" w14:paraId="40A528C5" w14:textId="77777777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3312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59493" w14:textId="77777777" w:rsidR="00771F7D" w:rsidRDefault="00771F7D"/>
        </w:tc>
        <w:tc>
          <w:tcPr>
            <w:tcW w:w="1803" w:type="dxa"/>
            <w:gridSpan w:val="2"/>
            <w:tcBorders>
              <w:bottom w:val="single" w:sz="8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8A1F" w14:textId="77777777" w:rsidR="00771F7D" w:rsidRDefault="003117CA">
            <w:pPr>
              <w:pStyle w:val="ECVLanguageSubHeading"/>
              <w:rPr>
                <w:lang w:val="it-IT"/>
              </w:rPr>
            </w:pPr>
            <w:r>
              <w:rPr>
                <w:lang w:val="it-IT"/>
              </w:rPr>
              <w:t>Ascolto</w:t>
            </w:r>
          </w:p>
        </w:tc>
        <w:tc>
          <w:tcPr>
            <w:tcW w:w="175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C7C02" w14:textId="77777777" w:rsidR="00771F7D" w:rsidRDefault="003117CA">
            <w:pPr>
              <w:pStyle w:val="ECVLanguageSubHeading"/>
              <w:rPr>
                <w:lang w:val="it-IT"/>
              </w:rPr>
            </w:pPr>
            <w:r>
              <w:rPr>
                <w:lang w:val="it-IT"/>
              </w:rPr>
              <w:t>Lettura</w:t>
            </w:r>
          </w:p>
        </w:tc>
        <w:tc>
          <w:tcPr>
            <w:tcW w:w="175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5422" w14:textId="77777777" w:rsidR="00771F7D" w:rsidRDefault="003117CA">
            <w:pPr>
              <w:pStyle w:val="ECVLanguageSubHeading"/>
              <w:rPr>
                <w:lang w:val="it-IT"/>
              </w:rPr>
            </w:pPr>
            <w:r>
              <w:rPr>
                <w:lang w:val="it-IT"/>
              </w:rPr>
              <w:t>Interazione</w:t>
            </w:r>
          </w:p>
        </w:tc>
        <w:tc>
          <w:tcPr>
            <w:tcW w:w="175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8807" w14:textId="77777777" w:rsidR="00771F7D" w:rsidRDefault="003117CA">
            <w:pPr>
              <w:pStyle w:val="ECVLanguageSubHeading"/>
              <w:rPr>
                <w:lang w:val="it-IT"/>
              </w:rPr>
            </w:pPr>
            <w:r>
              <w:rPr>
                <w:lang w:val="it-IT"/>
              </w:rPr>
              <w:t>Produzione orale</w:t>
            </w:r>
          </w:p>
        </w:tc>
      </w:tr>
      <w:tr w:rsidR="00771F7D" w14:paraId="41E36226" w14:textId="7777777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D833" w14:textId="77777777" w:rsidR="00771F7D" w:rsidRDefault="003117CA">
            <w:pPr>
              <w:pStyle w:val="ECVLanguageName"/>
              <w:rPr>
                <w:lang w:val="it-IT"/>
              </w:rPr>
            </w:pPr>
            <w:r>
              <w:rPr>
                <w:lang w:val="it-IT"/>
              </w:rPr>
              <w:t>Spagnolo</w:t>
            </w:r>
          </w:p>
        </w:tc>
        <w:tc>
          <w:tcPr>
            <w:tcW w:w="1803" w:type="dxa"/>
            <w:gridSpan w:val="2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7CCB5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A2</w:t>
            </w:r>
          </w:p>
        </w:tc>
        <w:tc>
          <w:tcPr>
            <w:tcW w:w="1751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0DB9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A2</w:t>
            </w:r>
          </w:p>
        </w:tc>
        <w:tc>
          <w:tcPr>
            <w:tcW w:w="1751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6779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A2</w:t>
            </w:r>
          </w:p>
        </w:tc>
        <w:tc>
          <w:tcPr>
            <w:tcW w:w="1759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4AC6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A2</w:t>
            </w:r>
          </w:p>
        </w:tc>
      </w:tr>
      <w:tr w:rsidR="00771F7D" w14:paraId="4BBD30EE" w14:textId="7777777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92BF0" w14:textId="77777777" w:rsidR="00771F7D" w:rsidRDefault="00771F7D">
            <w:pPr>
              <w:pStyle w:val="Standard"/>
              <w:rPr>
                <w:lang w:val="it-IT"/>
              </w:rPr>
            </w:pPr>
          </w:p>
        </w:tc>
        <w:tc>
          <w:tcPr>
            <w:tcW w:w="730" w:type="dxa"/>
            <w:tcBorders>
              <w:bottom w:val="single" w:sz="8" w:space="0" w:color="C0C0C0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771BF" w14:textId="77777777" w:rsidR="00771F7D" w:rsidRDefault="00771F7D">
            <w:pPr>
              <w:pStyle w:val="ECVLanguageCertificate"/>
              <w:jc w:val="left"/>
              <w:rPr>
                <w:lang w:val="it-IT"/>
              </w:rPr>
            </w:pPr>
          </w:p>
        </w:tc>
        <w:tc>
          <w:tcPr>
            <w:tcW w:w="633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B3AB3E" w14:textId="77777777" w:rsidR="00771F7D" w:rsidRDefault="00771F7D">
            <w:pPr>
              <w:pStyle w:val="Standard"/>
            </w:pPr>
          </w:p>
        </w:tc>
      </w:tr>
      <w:tr w:rsidR="00771F7D" w14:paraId="2D6A8655" w14:textId="7777777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F846" w14:textId="77777777" w:rsidR="00771F7D" w:rsidRDefault="003117CA">
            <w:pPr>
              <w:pStyle w:val="ECVLanguageName"/>
              <w:rPr>
                <w:lang w:val="it-IT"/>
              </w:rPr>
            </w:pPr>
            <w:r>
              <w:rPr>
                <w:lang w:val="it-IT"/>
              </w:rPr>
              <w:t>Inglese</w:t>
            </w:r>
          </w:p>
        </w:tc>
        <w:tc>
          <w:tcPr>
            <w:tcW w:w="1803" w:type="dxa"/>
            <w:gridSpan w:val="2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58CB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B1</w:t>
            </w:r>
          </w:p>
        </w:tc>
        <w:tc>
          <w:tcPr>
            <w:tcW w:w="1751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2289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B1</w:t>
            </w:r>
          </w:p>
        </w:tc>
        <w:tc>
          <w:tcPr>
            <w:tcW w:w="1751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C3DB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B1</w:t>
            </w:r>
          </w:p>
        </w:tc>
        <w:tc>
          <w:tcPr>
            <w:tcW w:w="1759" w:type="dxa"/>
            <w:tcBorders>
              <w:bottom w:val="single" w:sz="4" w:space="0" w:color="C0C0C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D531E" w14:textId="77777777" w:rsidR="00771F7D" w:rsidRDefault="003117CA">
            <w:pPr>
              <w:pStyle w:val="ECVLanguageLevel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B1</w:t>
            </w:r>
          </w:p>
        </w:tc>
      </w:tr>
      <w:tr w:rsidR="00771F7D" w14:paraId="6315AB78" w14:textId="77777777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03BF3" w14:textId="77777777" w:rsidR="00771F7D" w:rsidRDefault="00771F7D">
            <w:pPr>
              <w:pStyle w:val="Standard"/>
              <w:rPr>
                <w:lang w:val="it-IT"/>
              </w:rPr>
            </w:pPr>
          </w:p>
        </w:tc>
        <w:tc>
          <w:tcPr>
            <w:tcW w:w="730" w:type="dxa"/>
            <w:tcBorders>
              <w:bottom w:val="single" w:sz="8" w:space="0" w:color="C0C0C0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C7A7" w14:textId="77777777" w:rsidR="00771F7D" w:rsidRDefault="00771F7D">
            <w:pPr>
              <w:pStyle w:val="ECVLanguageCertificate"/>
              <w:rPr>
                <w:lang w:val="it-IT"/>
              </w:rPr>
            </w:pPr>
          </w:p>
        </w:tc>
        <w:tc>
          <w:tcPr>
            <w:tcW w:w="633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FF423" w14:textId="77777777" w:rsidR="00771F7D" w:rsidRDefault="00771F7D">
            <w:pPr>
              <w:pStyle w:val="Standard"/>
            </w:pPr>
          </w:p>
        </w:tc>
      </w:tr>
      <w:tr w:rsidR="00771F7D" w14:paraId="4A6435CC" w14:textId="77777777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3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02BE" w14:textId="77777777" w:rsidR="00771F7D" w:rsidRDefault="00771F7D">
            <w:pPr>
              <w:pStyle w:val="Standard"/>
              <w:rPr>
                <w:lang w:val="it-IT"/>
              </w:rPr>
            </w:pPr>
          </w:p>
        </w:tc>
        <w:tc>
          <w:tcPr>
            <w:tcW w:w="7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561F4B" w14:textId="77777777" w:rsidR="00771F7D" w:rsidRDefault="00771F7D">
            <w:pPr>
              <w:pStyle w:val="ECVLanguageExplanation"/>
              <w:rPr>
                <w:lang w:val="it-IT"/>
              </w:rPr>
            </w:pPr>
          </w:p>
          <w:p w14:paraId="61FB6C24" w14:textId="77777777" w:rsidR="00771F7D" w:rsidRDefault="00771F7D">
            <w:pPr>
              <w:pStyle w:val="ECVLanguageExplanation"/>
              <w:rPr>
                <w:lang w:val="it-IT"/>
              </w:rPr>
            </w:pPr>
          </w:p>
        </w:tc>
        <w:tc>
          <w:tcPr>
            <w:tcW w:w="6334" w:type="dxa"/>
            <w:gridSpan w:val="4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709080" w14:textId="77777777" w:rsidR="00771F7D" w:rsidRDefault="00771F7D">
            <w:pPr>
              <w:pStyle w:val="Standard"/>
            </w:pPr>
          </w:p>
        </w:tc>
      </w:tr>
    </w:tbl>
    <w:p w14:paraId="0170AEE7" w14:textId="77777777" w:rsidR="00771F7D" w:rsidRDefault="00771F7D">
      <w:pPr>
        <w:pStyle w:val="Standard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2A87A515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27496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Competenze comunicative</w:t>
            </w: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F7FD4" w14:textId="77777777" w:rsidR="00771F7D" w:rsidRDefault="003117CA">
            <w:pPr>
              <w:pStyle w:val="ECVSectionBullet"/>
              <w:numPr>
                <w:ilvl w:val="0"/>
                <w:numId w:val="3"/>
              </w:numPr>
              <w:rPr>
                <w:lang w:val="it-IT"/>
              </w:rPr>
            </w:pPr>
            <w:r>
              <w:rPr>
                <w:lang w:val="it-IT"/>
              </w:rPr>
              <w:t xml:space="preserve">L’esperienza maturata negli anni attraverso lavori a contatto con le persone, e la mia naturale predisposizione alla cura delle relazioni umane, mi hanno permesso di </w:t>
            </w:r>
            <w:r>
              <w:rPr>
                <w:lang w:val="it-IT"/>
              </w:rPr>
              <w:t xml:space="preserve">acquisire ottime </w:t>
            </w:r>
            <w:proofErr w:type="spellStart"/>
            <w:r>
              <w:rPr>
                <w:lang w:val="it-IT"/>
              </w:rPr>
              <w:t>capacita’</w:t>
            </w:r>
            <w:proofErr w:type="spellEnd"/>
            <w:r>
              <w:rPr>
                <w:lang w:val="it-IT"/>
              </w:rPr>
              <w:t xml:space="preserve"> relazionali e comunicative.</w:t>
            </w:r>
          </w:p>
        </w:tc>
      </w:tr>
    </w:tbl>
    <w:p w14:paraId="30D4F1E5" w14:textId="77777777" w:rsidR="00771F7D" w:rsidRDefault="00771F7D">
      <w:pPr>
        <w:pStyle w:val="ECVText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37C5A1CC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9ACE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Competenze organizzative e gestionali</w:t>
            </w: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FCF04" w14:textId="77777777" w:rsidR="00771F7D" w:rsidRDefault="003117CA">
            <w:pPr>
              <w:pStyle w:val="ECVSectionDetails"/>
              <w:rPr>
                <w:lang w:val="it-IT"/>
              </w:rPr>
            </w:pPr>
            <w:r>
              <w:rPr>
                <w:lang w:val="it-IT"/>
              </w:rPr>
              <w:t xml:space="preserve">La vita familiare, le varie </w:t>
            </w:r>
            <w:proofErr w:type="spellStart"/>
            <w:r>
              <w:rPr>
                <w:lang w:val="it-IT"/>
              </w:rPr>
              <w:t>attivita’</w:t>
            </w:r>
            <w:proofErr w:type="spellEnd"/>
            <w:r>
              <w:rPr>
                <w:lang w:val="it-IT"/>
              </w:rPr>
              <w:t xml:space="preserve"> svolte negli anni, sono tutti fattori che hanno fatto maturare in me elevate competenze organizzative.</w:t>
            </w:r>
          </w:p>
        </w:tc>
      </w:tr>
    </w:tbl>
    <w:p w14:paraId="33DCE4AE" w14:textId="77777777" w:rsidR="00771F7D" w:rsidRDefault="00771F7D">
      <w:pPr>
        <w:pStyle w:val="ECVText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17C6C4CB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DAB52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Competenze professionali</w:t>
            </w: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246E7" w14:textId="77777777" w:rsidR="00771F7D" w:rsidRDefault="003117CA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 xml:space="preserve">Conoscenze tecniche e teoriche, relative, alle problematiche informatiche, competenze nell’uso delle metodologie informatiche, dei vari settori informatici, </w:t>
            </w:r>
            <w:proofErr w:type="spellStart"/>
            <w:r>
              <w:rPr>
                <w:lang w:val="it-IT"/>
              </w:rPr>
              <w:t>capacita’</w:t>
            </w:r>
            <w:proofErr w:type="spellEnd"/>
            <w:r>
              <w:rPr>
                <w:lang w:val="it-IT"/>
              </w:rPr>
              <w:t xml:space="preserve"> di sviluppare applicazioni in vari linguaggi, specializzato in C</w:t>
            </w:r>
            <w:r>
              <w:rPr>
                <w:lang w:val="it-IT"/>
              </w:rPr>
              <w:t>reazione e gestione dei Database</w:t>
            </w:r>
          </w:p>
        </w:tc>
      </w:tr>
    </w:tbl>
    <w:p w14:paraId="3F784E0D" w14:textId="77777777" w:rsidR="00771F7D" w:rsidRDefault="00771F7D">
      <w:pPr>
        <w:pStyle w:val="ECVText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6D5222D8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72C4E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Competenze informatiche</w:t>
            </w: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B6F2B" w14:textId="77777777" w:rsidR="00771F7D" w:rsidRDefault="003117CA">
            <w:pPr>
              <w:pStyle w:val="ECVSectionDetails"/>
              <w:rPr>
                <w:lang w:val="it-IT"/>
              </w:rPr>
            </w:pPr>
            <w:proofErr w:type="spellStart"/>
            <w:r>
              <w:rPr>
                <w:lang w:val="it-IT"/>
              </w:rPr>
              <w:t>Sql</w:t>
            </w:r>
            <w:proofErr w:type="spellEnd"/>
            <w:r>
              <w:rPr>
                <w:lang w:val="it-IT"/>
              </w:rPr>
              <w:t xml:space="preserve">, Visual Basic.net base, Asp.net, </w:t>
            </w:r>
            <w:proofErr w:type="gramStart"/>
            <w:r>
              <w:rPr>
                <w:lang w:val="it-IT"/>
              </w:rPr>
              <w:t>base  C++</w:t>
            </w:r>
            <w:proofErr w:type="gramEnd"/>
            <w:r>
              <w:rPr>
                <w:lang w:val="it-IT"/>
              </w:rPr>
              <w:t xml:space="preserve"> Base;  Java; </w:t>
            </w:r>
            <w:proofErr w:type="spellStart"/>
            <w:r>
              <w:rPr>
                <w:lang w:val="it-IT"/>
              </w:rPr>
              <w:t>Php</w:t>
            </w:r>
            <w:proofErr w:type="spellEnd"/>
            <w:r>
              <w:rPr>
                <w:lang w:val="it-IT"/>
              </w:rPr>
              <w:t xml:space="preserve">;  </w:t>
            </w:r>
            <w:proofErr w:type="spellStart"/>
            <w:r>
              <w:rPr>
                <w:lang w:val="it-IT"/>
              </w:rPr>
              <w:t>MYSql</w:t>
            </w:r>
            <w:proofErr w:type="spellEnd"/>
            <w:r>
              <w:rPr>
                <w:lang w:val="it-IT"/>
              </w:rPr>
              <w:t xml:space="preserve">; Conoscenza di Arduino, ed Elettronica di base, HTML Flash mx, Eclipse, </w:t>
            </w:r>
            <w:proofErr w:type="spellStart"/>
            <w:r>
              <w:rPr>
                <w:lang w:val="it-IT"/>
              </w:rPr>
              <w:t>JCreator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EasyPhp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Wampp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Xampp</w:t>
            </w:r>
            <w:proofErr w:type="spellEnd"/>
            <w:r>
              <w:rPr>
                <w:lang w:val="it-IT"/>
              </w:rPr>
              <w:t xml:space="preserve">, Bootstrap, </w:t>
            </w:r>
            <w:proofErr w:type="spellStart"/>
            <w:r>
              <w:rPr>
                <w:lang w:val="it-IT"/>
              </w:rPr>
              <w:t>AngularJS</w:t>
            </w:r>
            <w:proofErr w:type="spellEnd"/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base, Basi di (Spring, </w:t>
            </w:r>
            <w:proofErr w:type="spellStart"/>
            <w:r>
              <w:rPr>
                <w:lang w:val="it-IT"/>
              </w:rPr>
              <w:t>Maven</w:t>
            </w:r>
            <w:proofErr w:type="spellEnd"/>
            <w:r>
              <w:rPr>
                <w:lang w:val="it-IT"/>
              </w:rPr>
              <w:t xml:space="preserve">, </w:t>
            </w:r>
            <w:proofErr w:type="spellStart"/>
            <w:r>
              <w:rPr>
                <w:lang w:val="it-IT"/>
              </w:rPr>
              <w:t>Hibernate</w:t>
            </w:r>
            <w:proofErr w:type="spellEnd"/>
            <w:r>
              <w:rPr>
                <w:lang w:val="it-IT"/>
              </w:rPr>
              <w:t>).</w:t>
            </w:r>
          </w:p>
          <w:p w14:paraId="74F4C5B8" w14:textId="77777777" w:rsidR="00771F7D" w:rsidRDefault="003117CA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buona padronanza degli strumenti Microsoft Office</w:t>
            </w:r>
          </w:p>
        </w:tc>
      </w:tr>
    </w:tbl>
    <w:p w14:paraId="030FB42E" w14:textId="77777777" w:rsidR="00771F7D" w:rsidRDefault="00771F7D">
      <w:pPr>
        <w:pStyle w:val="ECVText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1BE9EBAE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FF7FF" w14:textId="77777777" w:rsidR="00771F7D" w:rsidRDefault="00771F7D">
            <w:pPr>
              <w:pStyle w:val="ECVLeftDetails"/>
              <w:jc w:val="left"/>
              <w:rPr>
                <w:lang w:val="it-IT"/>
              </w:rPr>
            </w:pP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9965B" w14:textId="77777777" w:rsidR="00771F7D" w:rsidRDefault="00771F7D">
            <w:pPr>
              <w:pStyle w:val="ECVSectionBullet"/>
              <w:rPr>
                <w:lang w:val="it-IT"/>
              </w:rPr>
            </w:pPr>
          </w:p>
        </w:tc>
      </w:tr>
    </w:tbl>
    <w:p w14:paraId="78033981" w14:textId="77777777" w:rsidR="00771F7D" w:rsidRDefault="00771F7D">
      <w:pPr>
        <w:pStyle w:val="Standard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1C1BA57A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F067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Patente di guida</w:t>
            </w: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07C41" w14:textId="77777777" w:rsidR="00771F7D" w:rsidRDefault="003117CA">
            <w:pPr>
              <w:pStyle w:val="ECVSectionDetails"/>
              <w:rPr>
                <w:lang w:val="it-IT"/>
              </w:rPr>
            </w:pPr>
            <w:r>
              <w:rPr>
                <w:lang w:val="it-IT"/>
              </w:rPr>
              <w:t>In possesso della patente B</w:t>
            </w:r>
          </w:p>
        </w:tc>
      </w:tr>
    </w:tbl>
    <w:p w14:paraId="6BA80751" w14:textId="77777777" w:rsidR="00771F7D" w:rsidRDefault="00771F7D">
      <w:pPr>
        <w:pStyle w:val="ECVText"/>
        <w:rPr>
          <w:lang w:val="it-IT"/>
        </w:rPr>
      </w:pPr>
    </w:p>
    <w:tbl>
      <w:tblPr>
        <w:tblW w:w="103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71F7D" w14:paraId="6D1F235D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DB200" w14:textId="77777777" w:rsidR="00771F7D" w:rsidRDefault="003117CA">
            <w:pPr>
              <w:pStyle w:val="ECVLeftHeading"/>
              <w:jc w:val="left"/>
              <w:rPr>
                <w:caps w:val="0"/>
                <w:lang w:val="it-IT"/>
              </w:rPr>
            </w:pPr>
            <w:r>
              <w:rPr>
                <w:caps w:val="0"/>
                <w:lang w:val="it-IT"/>
              </w:rPr>
              <w:t>ULTERIORI INFORMAZIONI</w:t>
            </w:r>
          </w:p>
        </w:tc>
        <w:tc>
          <w:tcPr>
            <w:tcW w:w="75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28256" w14:textId="77777777" w:rsidR="00771F7D" w:rsidRDefault="003117CA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15E1FF1B" wp14:editId="1A0462A9">
                  <wp:extent cx="4788356" cy="90004"/>
                  <wp:effectExtent l="0" t="0" r="0" b="5246"/>
                  <wp:docPr id="23" name="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356" cy="90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C8604" w14:textId="77777777" w:rsidR="00771F7D" w:rsidRDefault="00771F7D">
      <w:pPr>
        <w:pStyle w:val="ECVText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5355B737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E4290" w14:textId="77777777" w:rsidR="00771F7D" w:rsidRDefault="00771F7D">
            <w:pPr>
              <w:pStyle w:val="ECVLeftDetails"/>
              <w:rPr>
                <w:lang w:val="it-IT"/>
              </w:rPr>
            </w:pP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C527F" w14:textId="77777777" w:rsidR="00771F7D" w:rsidRDefault="003117CA">
            <w:pPr>
              <w:pStyle w:val="ECVSectionBullet"/>
              <w:numPr>
                <w:ilvl w:val="0"/>
                <w:numId w:val="2"/>
              </w:numPr>
              <w:rPr>
                <w:lang w:val="it-IT"/>
              </w:rPr>
            </w:pPr>
            <w:r>
              <w:rPr>
                <w:lang w:val="it-IT"/>
              </w:rPr>
              <w:t>Iscritto al Servizio Albano Lavora.</w:t>
            </w:r>
          </w:p>
        </w:tc>
      </w:tr>
      <w:tr w:rsidR="00771F7D" w14:paraId="4AF9E5E6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29419" w14:textId="77777777" w:rsidR="00771F7D" w:rsidRDefault="00771F7D">
            <w:pPr>
              <w:pStyle w:val="ECVLeftDetails"/>
              <w:rPr>
                <w:lang w:val="it-IT"/>
              </w:rPr>
            </w:pP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831C3" w14:textId="77777777" w:rsidR="00771F7D" w:rsidRDefault="00771F7D">
            <w:pPr>
              <w:pStyle w:val="ECVSectionBullet"/>
              <w:rPr>
                <w:lang w:val="it-IT"/>
              </w:rPr>
            </w:pPr>
          </w:p>
        </w:tc>
      </w:tr>
      <w:tr w:rsidR="00771F7D" w14:paraId="19F68AD5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57D25" w14:textId="77777777" w:rsidR="00771F7D" w:rsidRDefault="003117CA">
            <w:pPr>
              <w:pStyle w:val="ECVLeftDetails"/>
              <w:rPr>
                <w:lang w:val="it-IT"/>
              </w:rPr>
            </w:pPr>
            <w:r>
              <w:rPr>
                <w:lang w:val="it-IT"/>
              </w:rPr>
              <w:t>Dati personali</w:t>
            </w: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EF76B" w14:textId="77777777" w:rsidR="00771F7D" w:rsidRDefault="003117CA">
            <w:pPr>
              <w:pStyle w:val="ECVSectionBullet"/>
              <w:rPr>
                <w:lang w:val="it-IT"/>
              </w:rPr>
            </w:pPr>
            <w:r>
              <w:rPr>
                <w:lang w:val="it-IT"/>
              </w:rPr>
              <w:t xml:space="preserve">Autorizzo il </w:t>
            </w:r>
            <w:r>
              <w:rPr>
                <w:lang w:val="it-IT"/>
              </w:rPr>
              <w:t>trattamento dei miei dati personali ai sensi del Decreto Legislativo 30 giugno 2003, n. 196 "Codice in materia di protezione dei dati personali”.</w:t>
            </w:r>
          </w:p>
        </w:tc>
      </w:tr>
    </w:tbl>
    <w:p w14:paraId="2238C162" w14:textId="77777777" w:rsidR="00771F7D" w:rsidRDefault="00771F7D">
      <w:pPr>
        <w:pStyle w:val="ECVText"/>
        <w:rPr>
          <w:lang w:val="it-IT"/>
        </w:rPr>
      </w:pPr>
    </w:p>
    <w:tbl>
      <w:tblPr>
        <w:tblW w:w="103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3"/>
        <w:gridCol w:w="7543"/>
      </w:tblGrid>
      <w:tr w:rsidR="00771F7D" w14:paraId="278B494C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8252" w14:textId="77777777" w:rsidR="00771F7D" w:rsidRDefault="00771F7D">
            <w:pPr>
              <w:pStyle w:val="ECVLeftDetails"/>
              <w:rPr>
                <w:lang w:val="it-IT"/>
              </w:rPr>
            </w:pP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78D0F" w14:textId="77777777" w:rsidR="00771F7D" w:rsidRDefault="00771F7D">
            <w:pPr>
              <w:pStyle w:val="ECVSectionBullet"/>
              <w:rPr>
                <w:lang w:val="it-IT"/>
              </w:rPr>
            </w:pPr>
          </w:p>
        </w:tc>
      </w:tr>
      <w:tr w:rsidR="00771F7D" w14:paraId="33680EB7" w14:textId="77777777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8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7C213" w14:textId="77777777" w:rsidR="00771F7D" w:rsidRDefault="00771F7D">
            <w:pPr>
              <w:pStyle w:val="ECVLeftDetails"/>
              <w:rPr>
                <w:lang w:val="it-IT"/>
              </w:rPr>
            </w:pPr>
          </w:p>
        </w:tc>
        <w:tc>
          <w:tcPr>
            <w:tcW w:w="75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D2818" w14:textId="77777777" w:rsidR="00771F7D" w:rsidRDefault="00771F7D">
            <w:pPr>
              <w:pStyle w:val="ECVSectionBullet"/>
              <w:rPr>
                <w:lang w:val="it-IT"/>
              </w:rPr>
            </w:pPr>
          </w:p>
        </w:tc>
      </w:tr>
    </w:tbl>
    <w:p w14:paraId="3A094ED5" w14:textId="77777777" w:rsidR="00771F7D" w:rsidRDefault="003117CA">
      <w:pPr>
        <w:pStyle w:val="Defaul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Data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In fede</w:t>
      </w:r>
    </w:p>
    <w:p w14:paraId="12221EBE" w14:textId="77777777" w:rsidR="00771F7D" w:rsidRDefault="003117CA">
      <w:pPr>
        <w:pStyle w:val="Standard"/>
      </w:pPr>
      <w:r>
        <w:rPr>
          <w:b/>
          <w:bCs/>
          <w:szCs w:val="16"/>
        </w:rPr>
        <w:t>11/10/2015</w:t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</w:r>
      <w:r>
        <w:rPr>
          <w:b/>
          <w:bCs/>
          <w:szCs w:val="16"/>
        </w:rPr>
        <w:tab/>
        <w:t>Pagliara Giampiero</w:t>
      </w:r>
    </w:p>
    <w:sectPr w:rsidR="00771F7D">
      <w:headerReference w:type="even" r:id="rId18"/>
      <w:headerReference w:type="default" r:id="rId19"/>
      <w:footerReference w:type="even" r:id="rId20"/>
      <w:footerReference w:type="default" r:id="rId2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1E2C" w14:textId="77777777" w:rsidR="003117CA" w:rsidRDefault="003117CA">
      <w:r>
        <w:separator/>
      </w:r>
    </w:p>
  </w:endnote>
  <w:endnote w:type="continuationSeparator" w:id="0">
    <w:p w14:paraId="13C4F5A8" w14:textId="77777777" w:rsidR="003117CA" w:rsidRDefault="0031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58395" w14:textId="77777777" w:rsidR="00411A1B" w:rsidRDefault="003117CA">
    <w:pPr>
      <w:pStyle w:val="Pidipagina"/>
      <w:tabs>
        <w:tab w:val="clear" w:pos="10205"/>
        <w:tab w:val="left" w:pos="2835"/>
        <w:tab w:val="right" w:pos="10375"/>
      </w:tabs>
    </w:pPr>
    <w:r>
      <w:rPr>
        <w:rFonts w:ascii="ArialMT" w:eastAsia="ArialMT" w:hAnsi="ArialMT" w:cs="ArialMT"/>
        <w:color w:val="26B4EA"/>
        <w:sz w:val="14"/>
        <w:szCs w:val="14"/>
        <w:lang w:val="it-IT"/>
      </w:rPr>
      <w:tab/>
      <w:t xml:space="preserve"> © Unione europea, 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2002-2013 | http://europass.cedefop.europa.eu 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tab/>
      <w:t xml:space="preserve">Pagina 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fldChar w:fldCharType="begin"/>
    </w:r>
    <w:r>
      <w:rPr>
        <w:rFonts w:ascii="ArialMT" w:eastAsia="ArialMT" w:hAnsi="ArialMT" w:cs="ArialMT"/>
        <w:color w:val="26B4EA"/>
        <w:sz w:val="14"/>
        <w:szCs w:val="14"/>
        <w:lang w:val="it-IT"/>
      </w:rPr>
      <w:instrText xml:space="preserve"> PAGE </w:instrText>
    </w:r>
    <w:r>
      <w:rPr>
        <w:rFonts w:ascii="ArialMT" w:eastAsia="ArialMT" w:hAnsi="ArialMT" w:cs="ArialMT"/>
        <w:color w:val="26B4EA"/>
        <w:sz w:val="14"/>
        <w:szCs w:val="14"/>
        <w:lang w:val="it-IT"/>
      </w:rPr>
      <w:fldChar w:fldCharType="separate"/>
    </w:r>
    <w:r>
      <w:rPr>
        <w:rFonts w:ascii="ArialMT" w:eastAsia="ArialMT" w:hAnsi="ArialMT" w:cs="ArialMT"/>
        <w:color w:val="26B4EA"/>
        <w:sz w:val="14"/>
        <w:szCs w:val="14"/>
        <w:lang w:val="it-IT"/>
      </w:rPr>
      <w:t>2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/ 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fldChar w:fldCharType="begin"/>
    </w:r>
    <w:r>
      <w:rPr>
        <w:rFonts w:ascii="ArialMT" w:eastAsia="ArialMT" w:hAnsi="ArialMT" w:cs="ArialMT"/>
        <w:color w:val="26B4EA"/>
        <w:sz w:val="14"/>
        <w:szCs w:val="14"/>
        <w:lang w:val="it-IT"/>
      </w:rPr>
      <w:instrText xml:space="preserve"> NUMPAGES </w:instrText>
    </w:r>
    <w:r>
      <w:rPr>
        <w:rFonts w:ascii="ArialMT" w:eastAsia="ArialMT" w:hAnsi="ArialMT" w:cs="ArialMT"/>
        <w:color w:val="26B4EA"/>
        <w:sz w:val="14"/>
        <w:szCs w:val="14"/>
        <w:lang w:val="it-IT"/>
      </w:rPr>
      <w:fldChar w:fldCharType="separate"/>
    </w:r>
    <w:r>
      <w:rPr>
        <w:rFonts w:ascii="ArialMT" w:eastAsia="ArialMT" w:hAnsi="ArialMT" w:cs="ArialMT"/>
        <w:color w:val="26B4EA"/>
        <w:sz w:val="14"/>
        <w:szCs w:val="14"/>
        <w:lang w:val="it-IT"/>
      </w:rPr>
      <w:t>3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8095" w14:textId="77777777" w:rsidR="00411A1B" w:rsidRDefault="003117CA">
    <w:pPr>
      <w:pStyle w:val="Pidipagina"/>
      <w:tabs>
        <w:tab w:val="clear" w:pos="10205"/>
        <w:tab w:val="left" w:pos="2835"/>
        <w:tab w:val="right" w:pos="10375"/>
      </w:tabs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rPr>
        <w:rFonts w:ascii="ArialMT" w:eastAsia="ArialMT" w:hAnsi="ArialMT" w:cs="ArialMT"/>
        <w:sz w:val="14"/>
        <w:szCs w:val="14"/>
        <w:lang w:val="it-IT"/>
      </w:rPr>
      <w:t xml:space="preserve">© Unione europea, 2002-2013 | http://europass.cedefop.europa.eu </w:t>
    </w:r>
    <w:r>
      <w:rPr>
        <w:rFonts w:ascii="ArialMT" w:eastAsia="ArialMT" w:hAnsi="ArialMT" w:cs="ArialMT"/>
        <w:sz w:val="14"/>
        <w:szCs w:val="14"/>
        <w:lang w:val="it-IT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ArialMT" w:eastAsia="ArialMT" w:hAnsi="ArialMT" w:cs="ArialMT"/>
        <w:sz w:val="14"/>
        <w:szCs w:val="14"/>
        <w:lang w:val="it-IT"/>
      </w:rP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E24E" w14:textId="77777777" w:rsidR="003117CA" w:rsidRDefault="003117CA">
      <w:r>
        <w:rPr>
          <w:color w:val="000000"/>
        </w:rPr>
        <w:separator/>
      </w:r>
    </w:p>
  </w:footnote>
  <w:footnote w:type="continuationSeparator" w:id="0">
    <w:p w14:paraId="2406B62F" w14:textId="77777777" w:rsidR="003117CA" w:rsidRDefault="00311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7C7B" w14:textId="77777777" w:rsidR="00411A1B" w:rsidRDefault="003117CA">
    <w:pPr>
      <w:pStyle w:val="ECVCurriculumVitaeNextPages"/>
    </w:pPr>
    <w:r>
      <w:rPr>
        <w:szCs w:val="20"/>
        <w:lang w:val="it-IT"/>
      </w:rPr>
      <w:t xml:space="preserve"> </w:t>
    </w:r>
    <w:r>
      <w:rPr>
        <w:szCs w:val="20"/>
        <w:lang w:val="it-IT"/>
      </w:rPr>
      <w:tab/>
      <w:t xml:space="preserve"> Curriculum Vitae</w:t>
    </w:r>
    <w:r>
      <w:rPr>
        <w:szCs w:val="20"/>
        <w:lang w:val="it-IT"/>
      </w:rPr>
      <w:tab/>
      <w:t xml:space="preserve"> Giampiero Pagliara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40DC8759" wp14:editId="6741348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2517" cy="286920"/>
          <wp:effectExtent l="0" t="0" r="0" b="0"/>
          <wp:wrapSquare wrapText="bothSides"/>
          <wp:docPr id="2" name="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2517" cy="2869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E4819" w14:textId="77777777" w:rsidR="00411A1B" w:rsidRDefault="003117CA">
    <w:pPr>
      <w:pStyle w:val="ECVCurriculumVitaeNextPages"/>
    </w:pPr>
    <w:r>
      <w:rPr>
        <w:lang w:val="it-IT"/>
      </w:rPr>
      <w:t xml:space="preserve"> </w:t>
    </w:r>
    <w:r>
      <w:rPr>
        <w:lang w:val="it-IT"/>
      </w:rPr>
      <w:tab/>
      <w:t xml:space="preserve"> </w:t>
    </w:r>
    <w:r>
      <w:rPr>
        <w:szCs w:val="20"/>
        <w:lang w:val="it-IT"/>
      </w:rPr>
      <w:t>Curriculum Vitae</w:t>
    </w:r>
    <w:r>
      <w:rPr>
        <w:szCs w:val="20"/>
        <w:lang w:val="it-IT"/>
      </w:rPr>
      <w:tab/>
      <w:t xml:space="preserve"> Giampiero Pagliara</w:t>
    </w:r>
    <w:r>
      <w:rPr>
        <w:noProof/>
      </w:rPr>
      <w:drawing>
        <wp:anchor distT="0" distB="0" distL="114300" distR="114300" simplePos="0" relativeHeight="251661312" behindDoc="0" locked="0" layoutInCell="1" allowOverlap="1" wp14:anchorId="4B88042A" wp14:editId="3C14AE2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2517" cy="286920"/>
          <wp:effectExtent l="0" t="0" r="0" b="0"/>
          <wp:wrapSquare wrapText="bothSides"/>
          <wp:docPr id="1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2517" cy="2869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6083"/>
    <w:multiLevelType w:val="multilevel"/>
    <w:tmpl w:val="8E12CA9A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45FF0E24"/>
    <w:multiLevelType w:val="multilevel"/>
    <w:tmpl w:val="5B66C446"/>
    <w:styleLink w:val="WWNum2"/>
    <w:lvl w:ilvl="0">
      <w:numFmt w:val="bullet"/>
      <w:lvlText w:val="▪"/>
      <w:lvlJc w:val="left"/>
      <w:pPr>
        <w:ind w:left="113" w:hanging="113"/>
      </w:pPr>
      <w:rPr>
        <w:rFonts w:ascii="Segoe UI" w:hAnsi="Segoe UI" w:cs="OpenSymbol"/>
      </w:rPr>
    </w:lvl>
    <w:lvl w:ilvl="1">
      <w:numFmt w:val="bullet"/>
      <w:lvlText w:val="▫"/>
      <w:lvlJc w:val="left"/>
      <w:pPr>
        <w:ind w:left="227" w:hanging="114"/>
      </w:pPr>
      <w:rPr>
        <w:rFonts w:ascii="Segoe UI" w:hAnsi="Segoe UI" w:cs="OpenSymbol"/>
      </w:rPr>
    </w:lvl>
    <w:lvl w:ilvl="2">
      <w:numFmt w:val="bullet"/>
      <w:lvlText w:val=""/>
      <w:lvlJc w:val="left"/>
      <w:pPr>
        <w:ind w:left="113" w:firstLine="340"/>
      </w:pPr>
      <w:rPr>
        <w:rFonts w:ascii="Symbol" w:hAnsi="Symbol"/>
      </w:rPr>
    </w:lvl>
    <w:lvl w:ilvl="3">
      <w:numFmt w:val="bullet"/>
      <w:lvlText w:val=""/>
      <w:lvlJc w:val="left"/>
      <w:pPr>
        <w:ind w:left="113" w:firstLine="567"/>
      </w:pPr>
      <w:rPr>
        <w:rFonts w:ascii="Symbol" w:hAnsi="Symbol"/>
      </w:rPr>
    </w:lvl>
    <w:lvl w:ilvl="4">
      <w:numFmt w:val="bullet"/>
      <w:lvlText w:val=""/>
      <w:lvlJc w:val="left"/>
      <w:pPr>
        <w:ind w:left="113" w:firstLine="794"/>
      </w:pPr>
      <w:rPr>
        <w:rFonts w:ascii="Symbol" w:hAnsi="Symbol"/>
      </w:rPr>
    </w:lvl>
    <w:lvl w:ilvl="5">
      <w:numFmt w:val="bullet"/>
      <w:lvlText w:val=""/>
      <w:lvlJc w:val="left"/>
      <w:pPr>
        <w:ind w:left="113" w:firstLine="1021"/>
      </w:pPr>
      <w:rPr>
        <w:rFonts w:ascii="Symbol" w:hAnsi="Symbol"/>
      </w:rPr>
    </w:lvl>
    <w:lvl w:ilvl="6">
      <w:numFmt w:val="bullet"/>
      <w:lvlText w:val=""/>
      <w:lvlJc w:val="left"/>
      <w:pPr>
        <w:ind w:left="113" w:firstLine="1247"/>
      </w:pPr>
      <w:rPr>
        <w:rFonts w:ascii="Symbol" w:hAnsi="Symbol"/>
      </w:rPr>
    </w:lvl>
    <w:lvl w:ilvl="7">
      <w:numFmt w:val="bullet"/>
      <w:lvlText w:val=""/>
      <w:lvlJc w:val="left"/>
      <w:pPr>
        <w:ind w:left="113" w:firstLine="1474"/>
      </w:pPr>
      <w:rPr>
        <w:rFonts w:ascii="Symbol" w:hAnsi="Symbol"/>
      </w:rPr>
    </w:lvl>
    <w:lvl w:ilvl="8">
      <w:numFmt w:val="bullet"/>
      <w:lvlText w:val=""/>
      <w:lvlJc w:val="left"/>
      <w:pPr>
        <w:ind w:left="113" w:firstLine="1701"/>
      </w:pPr>
      <w:rPr>
        <w:rFonts w:ascii="Symbol" w:hAnsi="Symbol"/>
      </w:rPr>
    </w:lvl>
  </w:abstractNum>
  <w:num w:numId="1" w16cid:durableId="374889439">
    <w:abstractNumId w:val="0"/>
  </w:num>
  <w:num w:numId="2" w16cid:durableId="431632052">
    <w:abstractNumId w:val="1"/>
  </w:num>
  <w:num w:numId="3" w16cid:durableId="590091156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71F7D"/>
    <w:rsid w:val="002D6BBF"/>
    <w:rsid w:val="003117CA"/>
    <w:rsid w:val="003D43CA"/>
    <w:rsid w:val="00771F7D"/>
    <w:rsid w:val="00E1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71C7"/>
  <w15:docId w15:val="{B4DDAC6A-60EC-4073-975A-1A4B2D4B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Arial" w:eastAsia="SimSun" w:hAnsi="Arial" w:cs="Mangal"/>
      <w:color w:val="3F3A38"/>
      <w:spacing w:val="-6"/>
      <w:sz w:val="16"/>
      <w:szCs w:val="24"/>
      <w:lang w:val="en-GB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pPr>
      <w:spacing w:line="100" w:lineRule="atLeast"/>
    </w:pPr>
  </w:style>
  <w:style w:type="paragraph" w:styleId="Elenco">
    <w:name w:val="List"/>
    <w:basedOn w:val="Textbody"/>
    <w:rPr>
      <w:rFonts w:cs="Ari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mments">
    <w:name w:val="_ECV_Comments"/>
    <w:pPr>
      <w:suppressAutoHyphens/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Didascalia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pPr>
      <w:suppressLineNumbers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spacing w:line="100" w:lineRule="atLeast"/>
      <w:outlineLvl w:val="0"/>
    </w:pPr>
  </w:style>
  <w:style w:type="paragraph" w:customStyle="1" w:styleId="ECVSubHeadingBullet">
    <w:name w:val="_ECV_SubHeadingBullet"/>
    <w:pPr>
      <w:suppressAutoHyphens/>
      <w:spacing w:line="100" w:lineRule="atLeast"/>
    </w:pPr>
  </w:style>
  <w:style w:type="paragraph" w:customStyle="1" w:styleId="CVMajor">
    <w:name w:val="CV Major"/>
    <w:basedOn w:val="Standard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</w:pPr>
    <w:rPr>
      <w:caps w:val="0"/>
    </w:rPr>
  </w:style>
  <w:style w:type="paragraph" w:customStyle="1" w:styleId="CVHeading3">
    <w:name w:val="CV Heading 3"/>
    <w:basedOn w:val="Standard"/>
    <w:pPr>
      <w:ind w:left="113" w:right="113"/>
      <w:jc w:val="right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Intestazione">
    <w:name w:val="header"/>
    <w:basedOn w:val="Standard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pPr>
      <w:tabs>
        <w:tab w:val="clear" w:pos="5103"/>
        <w:tab w:val="clear" w:pos="10206"/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Pidipagina">
    <w:name w:val="footer"/>
    <w:basedOn w:val="Standard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pPr>
      <w:spacing w:line="100" w:lineRule="atLeast"/>
    </w:pPr>
    <w:rPr>
      <w:color w:val="0E4194"/>
      <w:sz w:val="15"/>
    </w:rPr>
  </w:style>
  <w:style w:type="paragraph" w:customStyle="1" w:styleId="ECVLinks">
    <w:name w:val="_ECV_Links"/>
    <w:pPr>
      <w:suppressAutoHyphens/>
    </w:pPr>
    <w:rPr>
      <w:u w:val="single"/>
    </w:rPr>
  </w:style>
  <w:style w:type="paragraph" w:customStyle="1" w:styleId="ECVText">
    <w:name w:val="_ECV_Text"/>
    <w:basedOn w:val="Textbody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Standar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2835"/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Standard"/>
  </w:style>
  <w:style w:type="paragraph" w:customStyle="1" w:styleId="ECVBusinessSectorRow">
    <w:name w:val="_ECV_BusinessSectorRow"/>
    <w:basedOn w:val="Standard"/>
  </w:style>
  <w:style w:type="paragraph" w:customStyle="1" w:styleId="ECVBlueBox">
    <w:name w:val="_ECV_BlueBox"/>
    <w:basedOn w:val="ECVNarrowSpacing"/>
    <w:pPr>
      <w:spacing w:before="0"/>
      <w:jc w:val="right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Default">
    <w:name w:val="Default"/>
    <w:pPr>
      <w:widowControl/>
      <w:suppressAutoHyphens/>
    </w:pPr>
    <w:rPr>
      <w:rFonts w:ascii="Arial" w:hAnsi="Arial" w:cs="Arial"/>
      <w:color w:val="000000"/>
      <w:sz w:val="24"/>
      <w:szCs w:val="24"/>
    </w:rPr>
  </w:style>
  <w:style w:type="paragraph" w:styleId="Testofumetto">
    <w:name w:val="Balloon Text"/>
    <w:basedOn w:val="Standard"/>
    <w:rPr>
      <w:rFonts w:ascii="Tahoma" w:hAnsi="Tahoma"/>
      <w:szCs w:val="14"/>
    </w:rPr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Numeroriga">
    <w:name w:val="lin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</w:rPr>
  </w:style>
  <w:style w:type="character" w:styleId="Collegamentovisitato">
    <w:name w:val="FollowedHyperlink"/>
    <w:rPr>
      <w:color w:val="800000"/>
      <w:u w:val="single"/>
    </w:rPr>
  </w:style>
  <w:style w:type="character" w:customStyle="1" w:styleId="TestofumettoCarattere">
    <w:name w:val="Testo fumetto Carattere"/>
    <w:basedOn w:val="Carpredefinitoparagrafo"/>
    <w:rPr>
      <w:rFonts w:ascii="Tahoma" w:eastAsia="SimSun" w:hAnsi="Tahoma" w:cs="Mangal"/>
      <w:color w:val="3F3A38"/>
      <w:spacing w:val="-6"/>
      <w:kern w:val="3"/>
      <w:sz w:val="16"/>
      <w:szCs w:val="14"/>
      <w:lang w:val="en-GB" w:eastAsia="zh-CN" w:bidi="hi-IN"/>
    </w:rPr>
  </w:style>
  <w:style w:type="character" w:customStyle="1" w:styleId="ListLabel1">
    <w:name w:val="ListLabel 1"/>
    <w:rPr>
      <w:rFonts w:cs="OpenSymbol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pg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pagliaragiampiero@g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Europass CV</vt:lpstr>
    </vt:vector>
  </TitlesOfParts>
  <Company>informatica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giampiero</dc:creator>
  <cp:keywords>Europass,CV,Cedefop</cp:keywords>
  <dc:description>Europass CV</dc:description>
  <cp:lastModifiedBy>Giampiero</cp:lastModifiedBy>
  <cp:revision>2</cp:revision>
  <cp:lastPrinted>2022-04-11T08:32:00Z</cp:lastPrinted>
  <dcterms:created xsi:type="dcterms:W3CDTF">2022-04-11T08:52:00Z</dcterms:created>
  <dcterms:modified xsi:type="dcterms:W3CDTF">2022-04-11T08:52:00Z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kkostas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